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4504"/>
      </w:tblGrid>
      <w:tr w:rsidR="00117CDD" w:rsidRPr="00BE035C" w:rsidTr="00051758">
        <w:trPr>
          <w:trHeight w:hRule="exact" w:val="56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117CDD" w:rsidRPr="00BE035C" w:rsidRDefault="00117CDD" w:rsidP="00C35E48">
            <w:pPr>
              <w:pStyle w:val="Titel"/>
              <w:spacing w:line="240" w:lineRule="auto"/>
            </w:pPr>
            <w:r>
              <w:rPr>
                <w:color w:val="FF3300"/>
              </w:rPr>
              <w:t>Agenda</w:t>
            </w:r>
          </w:p>
        </w:tc>
      </w:tr>
      <w:tr w:rsidR="005A7DDB" w:rsidRPr="00BE035C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Projekttitel:</w:t>
            </w:r>
          </w:p>
        </w:tc>
        <w:tc>
          <w:tcPr>
            <w:tcW w:w="7906" w:type="dxa"/>
            <w:gridSpan w:val="6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644F95" w:rsidP="005A7DDB">
            <w:pPr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NetView</w:t>
            </w:r>
            <w:proofErr w:type="spellEnd"/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Auftraggeber: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5A7DDB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 xml:space="preserve">Werner </w:t>
            </w:r>
            <w:proofErr w:type="spellStart"/>
            <w:r w:rsidRPr="007500C8">
              <w:rPr>
                <w:b/>
                <w:szCs w:val="18"/>
              </w:rPr>
              <w:t>Lugschitz</w:t>
            </w:r>
            <w:proofErr w:type="spellEnd"/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Auftragnehmer: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6D4EB0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>Sabine Schimpf</w:t>
            </w:r>
          </w:p>
        </w:tc>
      </w:tr>
      <w:tr w:rsidR="00117CDD" w:rsidRPr="00BE035C" w:rsidTr="009637A0">
        <w:trPr>
          <w:trHeight w:val="284"/>
        </w:trPr>
        <w:tc>
          <w:tcPr>
            <w:tcW w:w="1971" w:type="dxa"/>
            <w:gridSpan w:val="3"/>
            <w:vAlign w:val="center"/>
          </w:tcPr>
          <w:p w:rsidR="00117CDD" w:rsidRPr="00BE035C" w:rsidRDefault="00117CDD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2014/15</w:t>
            </w:r>
          </w:p>
        </w:tc>
        <w:tc>
          <w:tcPr>
            <w:tcW w:w="1128" w:type="dxa"/>
            <w:vAlign w:val="center"/>
          </w:tcPr>
          <w:p w:rsidR="00117CDD" w:rsidRPr="00BE035C" w:rsidRDefault="00117CDD" w:rsidP="005A7DDB">
            <w:pPr>
              <w:rPr>
                <w:szCs w:val="18"/>
              </w:rPr>
            </w:pPr>
            <w:r w:rsidRPr="00117CDD">
              <w:rPr>
                <w:color w:val="595959" w:themeColor="text1" w:themeTint="A6"/>
                <w:szCs w:val="18"/>
              </w:rPr>
              <w:t>Klasse:</w:t>
            </w:r>
          </w:p>
        </w:tc>
        <w:tc>
          <w:tcPr>
            <w:tcW w:w="4787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5AX</w:t>
            </w:r>
          </w:p>
        </w:tc>
      </w:tr>
      <w:tr w:rsidR="005A7DDB" w:rsidRPr="00BE035C" w:rsidTr="005A7DDB"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/>
        </w:tc>
      </w:tr>
      <w:tr w:rsidR="000A440B" w:rsidRPr="00BE035C" w:rsidTr="000A440B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0A440B" w:rsidRPr="00BE035C" w:rsidTr="000A440B">
        <w:tc>
          <w:tcPr>
            <w:tcW w:w="1101" w:type="dxa"/>
            <w:vAlign w:val="center"/>
          </w:tcPr>
          <w:p w:rsidR="005A7DDB" w:rsidRPr="00BE035C" w:rsidRDefault="005A7DDB" w:rsidP="00047F71">
            <w:pPr>
              <w:pStyle w:val="Versionsnummer"/>
            </w:pPr>
            <w:r w:rsidRPr="00BE035C">
              <w:t>v1.0</w:t>
            </w:r>
          </w:p>
        </w:tc>
        <w:tc>
          <w:tcPr>
            <w:tcW w:w="1559" w:type="dxa"/>
            <w:gridSpan w:val="3"/>
            <w:vAlign w:val="center"/>
          </w:tcPr>
          <w:p w:rsidR="005A7DDB" w:rsidRPr="00BE035C" w:rsidRDefault="00BB5FDF" w:rsidP="00047F71">
            <w:pPr>
              <w:pStyle w:val="Versionsnummer"/>
            </w:pPr>
            <w:r>
              <w:t>18</w:t>
            </w:r>
            <w:r w:rsidR="00506E1A">
              <w:t>.10.2014</w:t>
            </w:r>
          </w:p>
        </w:tc>
        <w:tc>
          <w:tcPr>
            <w:tcW w:w="2693" w:type="dxa"/>
            <w:gridSpan w:val="3"/>
            <w:vAlign w:val="center"/>
          </w:tcPr>
          <w:p w:rsidR="005A7DDB" w:rsidRPr="00BE035C" w:rsidRDefault="00BB5FDF" w:rsidP="00506E1A">
            <w:pPr>
              <w:pStyle w:val="Versionsnummer"/>
            </w:pPr>
            <w:r>
              <w:t>Martin Hammerbacher</w:t>
            </w:r>
          </w:p>
        </w:tc>
        <w:tc>
          <w:tcPr>
            <w:tcW w:w="4504" w:type="dxa"/>
            <w:vAlign w:val="center"/>
          </w:tcPr>
          <w:p w:rsidR="005A7DDB" w:rsidRPr="00BE035C" w:rsidRDefault="00506E1A" w:rsidP="00047F71">
            <w:pPr>
              <w:pStyle w:val="Versionsnummer"/>
            </w:pPr>
            <w:r>
              <w:t>Erstellen der Agenda</w:t>
            </w:r>
          </w:p>
        </w:tc>
      </w:tr>
      <w:tr w:rsidR="005A7DDB" w:rsidRPr="00BE035C" w:rsidTr="003F2BE4">
        <w:trPr>
          <w:trHeight w:val="10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3F2BE4">
            <w:pPr>
              <w:pStyle w:val="Versionsnummer"/>
            </w:pPr>
          </w:p>
        </w:tc>
      </w:tr>
    </w:tbl>
    <w:p w:rsidR="00B91D02" w:rsidRDefault="00B91D02" w:rsidP="00B91D02">
      <w:bookmarkStart w:id="0" w:name="_Toc239072679"/>
      <w:bookmarkStart w:id="1" w:name="_Toc239073005"/>
    </w:p>
    <w:tbl>
      <w:tblPr>
        <w:tblW w:w="98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984"/>
        <w:gridCol w:w="1418"/>
        <w:gridCol w:w="1843"/>
        <w:gridCol w:w="709"/>
        <w:gridCol w:w="2939"/>
      </w:tblGrid>
      <w:tr w:rsidR="00E62F0A" w:rsidRPr="00E62F0A" w:rsidTr="00506E1A">
        <w:trPr>
          <w:trHeight w:val="327"/>
        </w:trPr>
        <w:tc>
          <w:tcPr>
            <w:tcW w:w="2943" w:type="dxa"/>
            <w:gridSpan w:val="2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E62F0A" w:rsidRPr="00E62F0A" w:rsidRDefault="00E62F0A" w:rsidP="00ED256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Thema</w:t>
            </w:r>
            <w:r>
              <w:rPr>
                <w:color w:val="595959" w:themeColor="text1" w:themeTint="A6"/>
                <w:szCs w:val="18"/>
              </w:rPr>
              <w:t>/Ziel</w:t>
            </w:r>
            <w:r w:rsidRPr="00E62F0A">
              <w:rPr>
                <w:color w:val="595959" w:themeColor="text1" w:themeTint="A6"/>
                <w:szCs w:val="18"/>
              </w:rPr>
              <w:t xml:space="preserve"> des Meetings: </w:t>
            </w:r>
          </w:p>
        </w:tc>
        <w:tc>
          <w:tcPr>
            <w:tcW w:w="6909" w:type="dxa"/>
            <w:gridSpan w:val="4"/>
            <w:shd w:val="clear" w:color="auto" w:fill="auto"/>
            <w:vAlign w:val="center"/>
          </w:tcPr>
          <w:p w:rsidR="00E62F0A" w:rsidRPr="00E62F0A" w:rsidRDefault="00644F95" w:rsidP="00ED256E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Fortschrittsbericht</w:t>
            </w:r>
          </w:p>
        </w:tc>
      </w:tr>
      <w:tr w:rsidR="00E62F0A" w:rsidRPr="00117CDD" w:rsidTr="00506E1A">
        <w:trPr>
          <w:trHeight w:hRule="exact" w:val="397"/>
        </w:trPr>
        <w:tc>
          <w:tcPr>
            <w:tcW w:w="959" w:type="dxa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Datum: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2F0A" w:rsidRPr="00117CDD" w:rsidRDefault="00BB5FDF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19.11</w:t>
            </w:r>
            <w:r w:rsidR="00644F95">
              <w:rPr>
                <w:color w:val="595959" w:themeColor="text1" w:themeTint="A6"/>
                <w:szCs w:val="18"/>
              </w:rPr>
              <w:t>.2014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E62F0A" w:rsidRPr="00E62F0A" w:rsidRDefault="00644F95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Uhrzeit</w:t>
            </w:r>
            <w:r w:rsidR="00E62F0A" w:rsidRPr="00E62F0A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2F0A" w:rsidRPr="00117CDD" w:rsidRDefault="00BB5FDF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14:20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Ort: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E62F0A" w:rsidRPr="00117CDD" w:rsidRDefault="00644F95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359B</w:t>
            </w:r>
          </w:p>
        </w:tc>
      </w:tr>
      <w:tr w:rsidR="00E62F0A" w:rsidRPr="00EF5A03" w:rsidTr="00506E1A">
        <w:trPr>
          <w:trHeight w:hRule="exact" w:val="397"/>
        </w:trPr>
        <w:tc>
          <w:tcPr>
            <w:tcW w:w="2943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Teilnehmer</w:t>
            </w:r>
            <w:r w:rsidRPr="00E62F0A">
              <w:rPr>
                <w:rStyle w:val="Endnotenzeichen"/>
              </w:rPr>
              <w:t>1</w:t>
            </w:r>
          </w:p>
        </w:tc>
        <w:tc>
          <w:tcPr>
            <w:tcW w:w="3261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Position / Funktion</w:t>
            </w:r>
          </w:p>
        </w:tc>
        <w:tc>
          <w:tcPr>
            <w:tcW w:w="3648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Aufgabenbereich</w:t>
            </w:r>
          </w:p>
        </w:tc>
      </w:tr>
      <w:tr w:rsidR="00E62F0A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Werner </w:t>
            </w:r>
            <w:proofErr w:type="spellStart"/>
            <w:r>
              <w:rPr>
                <w:szCs w:val="18"/>
              </w:rPr>
              <w:t>Lugschitz</w:t>
            </w:r>
            <w:proofErr w:type="spellEnd"/>
            <w:r w:rsidR="00506E1A">
              <w:rPr>
                <w:szCs w:val="18"/>
              </w:rPr>
              <w:t xml:space="preserve"> (LUG)</w:t>
            </w:r>
          </w:p>
        </w:tc>
        <w:tc>
          <w:tcPr>
            <w:tcW w:w="3261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Hauptbetreuer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E62F0A" w:rsidRPr="00E62F0A" w:rsidRDefault="00E62F0A" w:rsidP="006579A6">
            <w:pPr>
              <w:spacing w:line="240" w:lineRule="auto"/>
              <w:rPr>
                <w:szCs w:val="18"/>
              </w:rPr>
            </w:pP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Sabine Schimpf</w:t>
            </w:r>
            <w:r w:rsidR="00506E1A">
              <w:rPr>
                <w:szCs w:val="18"/>
              </w:rPr>
              <w:t xml:space="preserve"> (SCI)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Projektleiterin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Animation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Martin Hammerbacher</w:t>
            </w:r>
            <w:r w:rsidR="00506E1A">
              <w:rPr>
                <w:szCs w:val="18"/>
              </w:rPr>
              <w:t xml:space="preserve"> (HAM)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Stv</w:t>
            </w:r>
            <w:proofErr w:type="spellEnd"/>
            <w:r>
              <w:rPr>
                <w:szCs w:val="18"/>
              </w:rPr>
              <w:t>. Projektleiter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Datenbank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Abigail Steinhardt</w:t>
            </w:r>
            <w:r w:rsidR="00506E1A">
              <w:rPr>
                <w:szCs w:val="18"/>
              </w:rPr>
              <w:t xml:space="preserve"> (STE)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Projektmitarbeiter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Marketing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Gregor </w:t>
            </w:r>
            <w:proofErr w:type="spellStart"/>
            <w:r>
              <w:rPr>
                <w:szCs w:val="18"/>
              </w:rPr>
              <w:t>Ivancsics</w:t>
            </w:r>
            <w:proofErr w:type="spellEnd"/>
            <w:r w:rsidR="00506E1A">
              <w:rPr>
                <w:szCs w:val="18"/>
              </w:rPr>
              <w:t xml:space="preserve"> (IVA)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Projektmitarbeiter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Netzwerk</w:t>
            </w:r>
          </w:p>
        </w:tc>
      </w:tr>
    </w:tbl>
    <w:p w:rsidR="00E62F0A" w:rsidRPr="00117CDD" w:rsidRDefault="00E62F0A" w:rsidP="00E62F0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849"/>
      </w:tblGrid>
      <w:tr w:rsidR="00E62F0A" w:rsidRPr="00EF5A03" w:rsidTr="00ED256E">
        <w:trPr>
          <w:trHeight w:val="345"/>
        </w:trPr>
        <w:tc>
          <w:tcPr>
            <w:tcW w:w="9849" w:type="dxa"/>
            <w:shd w:val="clear" w:color="auto" w:fill="F2F2F2"/>
            <w:vAlign w:val="center"/>
          </w:tcPr>
          <w:p w:rsidR="00E62F0A" w:rsidRPr="00E62F0A" w:rsidRDefault="00E62F0A" w:rsidP="00ED256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Verteiler</w:t>
            </w:r>
            <w:r w:rsidRPr="00E62F0A">
              <w:rPr>
                <w:rStyle w:val="Endnotenzeichen"/>
              </w:rPr>
              <w:t>1</w:t>
            </w:r>
          </w:p>
        </w:tc>
      </w:tr>
      <w:tr w:rsidR="00E62F0A" w:rsidRPr="00EF5A03" w:rsidTr="00ED256E">
        <w:trPr>
          <w:trHeight w:val="420"/>
        </w:trPr>
        <w:tc>
          <w:tcPr>
            <w:tcW w:w="9849" w:type="dxa"/>
            <w:vAlign w:val="center"/>
          </w:tcPr>
          <w:p w:rsidR="00E62F0A" w:rsidRPr="00EF5A03" w:rsidRDefault="00E62F0A" w:rsidP="00E33B38">
            <w:pPr>
              <w:spacing w:line="240" w:lineRule="auto"/>
              <w:rPr>
                <w:rFonts w:ascii="Verdana" w:hAnsi="Verdana"/>
                <w:szCs w:val="22"/>
              </w:rPr>
            </w:pPr>
            <w:r w:rsidRPr="00EF5A03">
              <w:rPr>
                <w:rFonts w:ascii="Verdana" w:hAnsi="Verdana"/>
                <w:szCs w:val="22"/>
              </w:rPr>
              <w:t>Teilnehmer</w:t>
            </w:r>
          </w:p>
        </w:tc>
      </w:tr>
    </w:tbl>
    <w:p w:rsidR="00E62F0A" w:rsidRPr="00117CDD" w:rsidRDefault="00E62F0A" w:rsidP="00E62F0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62F0A" w:rsidRPr="00A520CD" w:rsidTr="00ED256E">
        <w:tc>
          <w:tcPr>
            <w:tcW w:w="9854" w:type="dxa"/>
            <w:gridSpan w:val="8"/>
            <w:shd w:val="clear" w:color="auto" w:fill="F2F2F2"/>
            <w:vAlign w:val="center"/>
          </w:tcPr>
          <w:p w:rsidR="00E62F0A" w:rsidRPr="00117CDD" w:rsidRDefault="00E62F0A" w:rsidP="00ED256E">
            <w:pPr>
              <w:rPr>
                <w:b/>
                <w:szCs w:val="18"/>
              </w:rPr>
            </w:pPr>
            <w:r w:rsidRPr="00117CDD">
              <w:rPr>
                <w:b/>
                <w:szCs w:val="18"/>
              </w:rPr>
              <w:t>Tagesordnungspunkte</w:t>
            </w:r>
          </w:p>
        </w:tc>
      </w:tr>
      <w:tr w:rsidR="00E62F0A" w:rsidRPr="00117CDD" w:rsidTr="00ED256E">
        <w:tc>
          <w:tcPr>
            <w:tcW w:w="472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#</w:t>
            </w:r>
          </w:p>
        </w:tc>
        <w:tc>
          <w:tcPr>
            <w:tcW w:w="912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Zeit</w:t>
            </w:r>
          </w:p>
        </w:tc>
        <w:tc>
          <w:tcPr>
            <w:tcW w:w="851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Dauer</w:t>
            </w:r>
          </w:p>
        </w:tc>
        <w:tc>
          <w:tcPr>
            <w:tcW w:w="4735" w:type="dxa"/>
            <w:shd w:val="clear" w:color="auto" w:fill="F2F2F2"/>
          </w:tcPr>
          <w:p w:rsidR="00E62F0A" w:rsidRPr="00117CDD" w:rsidRDefault="00E62F0A" w:rsidP="00ED256E">
            <w:pPr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Tagesordnungspunkt</w:t>
            </w:r>
          </w:p>
        </w:tc>
        <w:tc>
          <w:tcPr>
            <w:tcW w:w="643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Vor.</w:t>
            </w:r>
            <w:r w:rsidRPr="00117CDD">
              <w:rPr>
                <w:rStyle w:val="Endnotenzeichen"/>
              </w:rPr>
              <w:t>2</w:t>
            </w:r>
          </w:p>
        </w:tc>
        <w:tc>
          <w:tcPr>
            <w:tcW w:w="587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Erg</w:t>
            </w:r>
            <w:r w:rsidRPr="00117CDD">
              <w:rPr>
                <w:rStyle w:val="Endnotenzeichen"/>
              </w:rPr>
              <w:t>3</w:t>
            </w:r>
          </w:p>
        </w:tc>
        <w:tc>
          <w:tcPr>
            <w:tcW w:w="671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Ver.</w:t>
            </w:r>
          </w:p>
        </w:tc>
        <w:tc>
          <w:tcPr>
            <w:tcW w:w="983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Deadline</w:t>
            </w:r>
          </w:p>
        </w:tc>
      </w:tr>
    </w:tbl>
    <w:p w:rsidR="00117CDD" w:rsidRPr="00117CDD" w:rsidRDefault="00117CDD" w:rsidP="00ED256E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62F0A" w:rsidRPr="000A4790" w:rsidTr="00ED256E">
        <w:tc>
          <w:tcPr>
            <w:tcW w:w="472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01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62F0A" w:rsidRPr="000A4790" w:rsidRDefault="00BB5FDF" w:rsidP="000A4790">
            <w:pPr>
              <w:spacing w:line="240" w:lineRule="auto"/>
              <w:jc w:val="center"/>
            </w:pPr>
            <w:r>
              <w:t>14:20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</w:pPr>
            <w:r w:rsidRPr="000A4790">
              <w:t xml:space="preserve">Einleitung und Aufnahme weitere </w:t>
            </w:r>
            <w:proofErr w:type="spellStart"/>
            <w:r w:rsidRPr="000A4790">
              <w:t>TO’s</w:t>
            </w:r>
            <w:proofErr w:type="spellEnd"/>
          </w:p>
        </w:tc>
      </w:tr>
      <w:tr w:rsidR="00E62F0A" w:rsidRPr="007B45CE" w:rsidTr="00ED256E">
        <w:tc>
          <w:tcPr>
            <w:tcW w:w="6970" w:type="dxa"/>
            <w:gridSpan w:val="4"/>
            <w:vAlign w:val="center"/>
          </w:tcPr>
          <w:p w:rsidR="00E62F0A" w:rsidRPr="007B45CE" w:rsidRDefault="00E62F0A" w:rsidP="00117CDD">
            <w:r>
              <w:t>Aufnahme weiterer Tagesordnungspunkte</w:t>
            </w:r>
          </w:p>
        </w:tc>
        <w:tc>
          <w:tcPr>
            <w:tcW w:w="643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587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</w:p>
        </w:tc>
        <w:tc>
          <w:tcPr>
            <w:tcW w:w="671" w:type="dxa"/>
            <w:vAlign w:val="center"/>
          </w:tcPr>
          <w:p w:rsidR="00E62F0A" w:rsidRPr="007B45CE" w:rsidRDefault="00BB5FDF" w:rsidP="007500C8">
            <w:pPr>
              <w:rPr>
                <w:szCs w:val="18"/>
              </w:rPr>
            </w:pPr>
            <w:r>
              <w:rPr>
                <w:szCs w:val="18"/>
              </w:rPr>
              <w:t>HAM</w:t>
            </w:r>
          </w:p>
        </w:tc>
        <w:tc>
          <w:tcPr>
            <w:tcW w:w="983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EF6E91" w:rsidRDefault="00EF6E91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F6E91" w:rsidRPr="00EF6E91" w:rsidTr="00ED256E">
        <w:tc>
          <w:tcPr>
            <w:tcW w:w="472" w:type="dxa"/>
            <w:shd w:val="clear" w:color="auto" w:fill="F2F2F2"/>
            <w:vAlign w:val="center"/>
          </w:tcPr>
          <w:p w:rsidR="00EF6E91" w:rsidRPr="00EF6E91" w:rsidRDefault="00EF6E91" w:rsidP="000A4790">
            <w:pPr>
              <w:spacing w:line="240" w:lineRule="auto"/>
              <w:jc w:val="center"/>
            </w:pPr>
            <w:r w:rsidRPr="00EF6E91">
              <w:t>0</w:t>
            </w:r>
            <w:r>
              <w:t>2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F6E91" w:rsidRPr="00EF6E91" w:rsidRDefault="00BB5FDF" w:rsidP="000A4790">
            <w:pPr>
              <w:spacing w:line="240" w:lineRule="auto"/>
              <w:jc w:val="center"/>
            </w:pPr>
            <w:r>
              <w:t>14:25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F6E91" w:rsidRPr="00EF6E91" w:rsidRDefault="00BB5FDF" w:rsidP="000A4790">
            <w:pPr>
              <w:spacing w:line="240" w:lineRule="auto"/>
              <w:jc w:val="center"/>
            </w:pPr>
            <w:r>
              <w:t>15</w:t>
            </w:r>
            <w:r w:rsidR="00EF6E91"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F6E91" w:rsidRPr="00EF6E91" w:rsidRDefault="00E33B38" w:rsidP="00EF6E91">
            <w:pPr>
              <w:spacing w:line="240" w:lineRule="auto"/>
            </w:pPr>
            <w:r>
              <w:t>Fortschritt</w:t>
            </w:r>
          </w:p>
        </w:tc>
      </w:tr>
      <w:tr w:rsidR="00E62F0A" w:rsidRPr="00EF6E91" w:rsidTr="00ED256E">
        <w:tc>
          <w:tcPr>
            <w:tcW w:w="6970" w:type="dxa"/>
            <w:gridSpan w:val="4"/>
            <w:vAlign w:val="center"/>
          </w:tcPr>
          <w:p w:rsidR="001E28FD" w:rsidRPr="00EF6E91" w:rsidRDefault="001E28FD" w:rsidP="00581DFD">
            <w:pPr>
              <w:spacing w:line="240" w:lineRule="auto"/>
            </w:pPr>
            <w:r>
              <w:t xml:space="preserve">STE: </w:t>
            </w:r>
            <w:proofErr w:type="spellStart"/>
            <w:r w:rsidR="00581DFD">
              <w:t>Promotionvideo</w:t>
            </w:r>
            <w:proofErr w:type="spellEnd"/>
          </w:p>
        </w:tc>
        <w:tc>
          <w:tcPr>
            <w:tcW w:w="643" w:type="dxa"/>
            <w:vAlign w:val="center"/>
          </w:tcPr>
          <w:p w:rsidR="00E62F0A" w:rsidRPr="00EF6E91" w:rsidRDefault="00E62F0A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E62F0A" w:rsidRPr="00EF6E91" w:rsidRDefault="00E62F0A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0A4790" w:rsidRPr="00EF6E91" w:rsidRDefault="00C4292B" w:rsidP="00C4292B">
            <w:pPr>
              <w:spacing w:line="240" w:lineRule="auto"/>
            </w:pPr>
            <w:r>
              <w:t>STE</w:t>
            </w:r>
          </w:p>
        </w:tc>
        <w:tc>
          <w:tcPr>
            <w:tcW w:w="983" w:type="dxa"/>
            <w:vAlign w:val="center"/>
          </w:tcPr>
          <w:p w:rsidR="000A4790" w:rsidRPr="00EF6E91" w:rsidRDefault="000A4790" w:rsidP="00EF6E91">
            <w:pPr>
              <w:spacing w:line="240" w:lineRule="auto"/>
            </w:pP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581DFD" w:rsidP="00EF6E91">
            <w:pPr>
              <w:spacing w:line="240" w:lineRule="auto"/>
            </w:pPr>
            <w:r>
              <w:t>SCI: Datenaufbereitung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SCI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C4292B" w:rsidP="00BB5FDF">
            <w:pPr>
              <w:spacing w:line="240" w:lineRule="auto"/>
            </w:pPr>
            <w:r>
              <w:t>IVA</w:t>
            </w:r>
            <w:r w:rsidR="00BB5FDF">
              <w:t>, HAM</w:t>
            </w:r>
            <w:r>
              <w:t>:</w:t>
            </w:r>
            <w:r w:rsidR="00624F62">
              <w:t xml:space="preserve"> Fortschritt SNMP-Manager, </w:t>
            </w:r>
            <w:r w:rsidR="00BB5FDF">
              <w:t>Datenbank, Testergebnis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IVA</w:t>
            </w:r>
          </w:p>
          <w:p w:rsidR="00BB5FDF" w:rsidRDefault="00BB5FDF" w:rsidP="00C4292B">
            <w:pPr>
              <w:spacing w:line="240" w:lineRule="auto"/>
            </w:pPr>
            <w:r>
              <w:t>HAM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</w:tbl>
    <w:p w:rsidR="00EF6E91" w:rsidRDefault="00EF6E91">
      <w:pPr>
        <w:spacing w:line="240" w:lineRule="auto"/>
      </w:pPr>
    </w:p>
    <w:p w:rsidR="00BB5FDF" w:rsidRDefault="00BB5FDF">
      <w:pPr>
        <w:spacing w:line="240" w:lineRule="auto"/>
      </w:pPr>
    </w:p>
    <w:p w:rsidR="00BB5FDF" w:rsidRDefault="00BB5FDF">
      <w:pPr>
        <w:spacing w:line="240" w:lineRule="auto"/>
      </w:pPr>
    </w:p>
    <w:p w:rsidR="00BB5FDF" w:rsidRDefault="00BB5FDF">
      <w:pPr>
        <w:spacing w:line="240" w:lineRule="auto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C4292B" w:rsidRPr="00EF6E91" w:rsidTr="00B60D74">
        <w:tc>
          <w:tcPr>
            <w:tcW w:w="472" w:type="dxa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  <w:jc w:val="center"/>
            </w:pPr>
            <w:r w:rsidRPr="00EF6E91">
              <w:lastRenderedPageBreak/>
              <w:t>0</w:t>
            </w:r>
            <w:r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C4292B" w:rsidRPr="00EF6E91" w:rsidRDefault="00BB5FDF" w:rsidP="00BB5FDF">
            <w:pPr>
              <w:spacing w:line="240" w:lineRule="auto"/>
              <w:jc w:val="center"/>
            </w:pPr>
            <w:r>
              <w:t>14</w:t>
            </w:r>
            <w:r w:rsidR="00C4292B" w:rsidRPr="00EF6E91">
              <w:t>:</w:t>
            </w:r>
            <w:r>
              <w:t>45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C4292B" w:rsidRPr="00EF6E91" w:rsidRDefault="00BB5FDF" w:rsidP="00B60D74">
            <w:pPr>
              <w:spacing w:line="240" w:lineRule="auto"/>
              <w:jc w:val="center"/>
            </w:pPr>
            <w:r>
              <w:t>25</w:t>
            </w:r>
            <w:r w:rsidR="00C4292B"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Fragen / Feedback</w:t>
            </w:r>
          </w:p>
        </w:tc>
      </w:tr>
      <w:tr w:rsidR="00BB5FDF" w:rsidRPr="00EF6E91" w:rsidTr="00BB5FDF">
        <w:trPr>
          <w:trHeight w:val="359"/>
        </w:trPr>
        <w:tc>
          <w:tcPr>
            <w:tcW w:w="6970" w:type="dxa"/>
            <w:gridSpan w:val="4"/>
            <w:vAlign w:val="center"/>
          </w:tcPr>
          <w:p w:rsidR="00BB5FDF" w:rsidRPr="00EF6E91" w:rsidRDefault="00BB5FDF" w:rsidP="00B60D74">
            <w:pPr>
              <w:spacing w:line="240" w:lineRule="auto"/>
            </w:pPr>
            <w:r>
              <w:t>Feedback</w:t>
            </w:r>
          </w:p>
        </w:tc>
        <w:tc>
          <w:tcPr>
            <w:tcW w:w="643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B5FDF" w:rsidRDefault="00BB5FDF" w:rsidP="00C4292B">
            <w:pPr>
              <w:spacing w:line="240" w:lineRule="auto"/>
            </w:pPr>
            <w:r>
              <w:t>LUG</w:t>
            </w:r>
          </w:p>
        </w:tc>
        <w:tc>
          <w:tcPr>
            <w:tcW w:w="983" w:type="dxa"/>
            <w:vAlign w:val="center"/>
          </w:tcPr>
          <w:p w:rsidR="00BB5FDF" w:rsidRDefault="00BB5FDF" w:rsidP="00B60D74">
            <w:pPr>
              <w:spacing w:line="240" w:lineRule="auto"/>
            </w:pPr>
          </w:p>
        </w:tc>
      </w:tr>
      <w:tr w:rsidR="00BB5FDF" w:rsidRPr="00EF6E91" w:rsidTr="00B60D74">
        <w:tc>
          <w:tcPr>
            <w:tcW w:w="6970" w:type="dxa"/>
            <w:gridSpan w:val="4"/>
            <w:vAlign w:val="center"/>
          </w:tcPr>
          <w:p w:rsidR="00BB5FDF" w:rsidRDefault="00BB5FDF" w:rsidP="00BB5FDF">
            <w:pPr>
              <w:spacing w:line="240" w:lineRule="auto"/>
            </w:pPr>
            <w:r>
              <w:t>SNMPv3</w:t>
            </w:r>
          </w:p>
        </w:tc>
        <w:tc>
          <w:tcPr>
            <w:tcW w:w="643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B5FDF" w:rsidRDefault="00BB5FDF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BB5FDF" w:rsidRDefault="00BB5FDF" w:rsidP="00B60D74">
            <w:pPr>
              <w:spacing w:line="240" w:lineRule="auto"/>
            </w:pPr>
          </w:p>
        </w:tc>
      </w:tr>
      <w:tr w:rsidR="00BB5FDF" w:rsidRPr="00EF6E91" w:rsidTr="00B60D74">
        <w:tc>
          <w:tcPr>
            <w:tcW w:w="6970" w:type="dxa"/>
            <w:gridSpan w:val="4"/>
            <w:vAlign w:val="center"/>
          </w:tcPr>
          <w:p w:rsidR="00BB5FDF" w:rsidRDefault="00BB5FDF" w:rsidP="00BB5FDF">
            <w:pPr>
              <w:spacing w:line="240" w:lineRule="auto"/>
            </w:pPr>
            <w:r>
              <w:t>Netzwerkplan</w:t>
            </w:r>
          </w:p>
        </w:tc>
        <w:tc>
          <w:tcPr>
            <w:tcW w:w="643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B5FDF" w:rsidRDefault="00BB5FDF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BB5FDF" w:rsidRDefault="00BB5FDF" w:rsidP="00B60D74">
            <w:pPr>
              <w:spacing w:line="240" w:lineRule="auto"/>
            </w:pPr>
          </w:p>
        </w:tc>
      </w:tr>
      <w:tr w:rsidR="004C2A80" w:rsidRPr="00EF6E91" w:rsidTr="00B60D74">
        <w:tc>
          <w:tcPr>
            <w:tcW w:w="6970" w:type="dxa"/>
            <w:gridSpan w:val="4"/>
            <w:vAlign w:val="center"/>
          </w:tcPr>
          <w:p w:rsidR="004C2A80" w:rsidRDefault="004C2A80" w:rsidP="00BB5FDF">
            <w:pPr>
              <w:spacing w:line="240" w:lineRule="auto"/>
            </w:pPr>
            <w:r>
              <w:t>Traffic generieren</w:t>
            </w:r>
          </w:p>
        </w:tc>
        <w:tc>
          <w:tcPr>
            <w:tcW w:w="643" w:type="dxa"/>
            <w:vAlign w:val="center"/>
          </w:tcPr>
          <w:p w:rsidR="004C2A80" w:rsidRPr="00EF6E91" w:rsidRDefault="004C2A80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4C2A80" w:rsidRPr="00EF6E91" w:rsidRDefault="004C2A80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4C2A80" w:rsidRDefault="004C2A80" w:rsidP="00C4292B">
            <w:pPr>
              <w:spacing w:line="240" w:lineRule="auto"/>
            </w:pPr>
            <w:r>
              <w:t>ALL</w:t>
            </w:r>
            <w:bookmarkStart w:id="2" w:name="_GoBack"/>
            <w:bookmarkEnd w:id="2"/>
          </w:p>
        </w:tc>
        <w:tc>
          <w:tcPr>
            <w:tcW w:w="983" w:type="dxa"/>
            <w:vAlign w:val="center"/>
          </w:tcPr>
          <w:p w:rsidR="004C2A80" w:rsidRDefault="004C2A80" w:rsidP="00B60D74">
            <w:pPr>
              <w:spacing w:line="240" w:lineRule="auto"/>
            </w:pP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Default="00C4292B" w:rsidP="00B60D74">
            <w:pPr>
              <w:spacing w:line="240" w:lineRule="auto"/>
            </w:pPr>
            <w:r w:rsidRPr="00C4292B">
              <w:t>Klärung von offenen und spontanen Fragen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Pr="00C4292B" w:rsidRDefault="00C4292B" w:rsidP="00B60D74">
            <w:pPr>
              <w:spacing w:line="240" w:lineRule="auto"/>
            </w:pPr>
            <w:r>
              <w:t>Besprechung der nächsten Schritte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</w:tc>
      </w:tr>
    </w:tbl>
    <w:p w:rsidR="00C4292B" w:rsidRDefault="00C4292B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A74ED1" w:rsidRPr="00EF6E91" w:rsidTr="00B60D74">
        <w:tc>
          <w:tcPr>
            <w:tcW w:w="472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0</w:t>
            </w:r>
            <w:r w:rsidR="001E28FD"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A74ED1" w:rsidRPr="00EF6E91" w:rsidRDefault="00BB5FDF" w:rsidP="00BB5FDF">
            <w:pPr>
              <w:spacing w:line="240" w:lineRule="auto"/>
              <w:jc w:val="center"/>
            </w:pPr>
            <w:r>
              <w:t>15</w:t>
            </w:r>
            <w:r w:rsidR="00A74ED1" w:rsidRPr="00EF6E91">
              <w:t>:</w:t>
            </w:r>
            <w:r>
              <w:t>10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A74ED1" w:rsidRPr="00EF6E91" w:rsidRDefault="001E28FD" w:rsidP="001E28FD">
            <w:pPr>
              <w:spacing w:line="240" w:lineRule="auto"/>
            </w:pPr>
            <w:r>
              <w:t>Abschluss</w:t>
            </w:r>
          </w:p>
        </w:tc>
      </w:tr>
      <w:tr w:rsidR="00A74ED1" w:rsidRPr="00EF6E91" w:rsidTr="00B60D74">
        <w:tc>
          <w:tcPr>
            <w:tcW w:w="6970" w:type="dxa"/>
            <w:gridSpan w:val="4"/>
            <w:vAlign w:val="center"/>
          </w:tcPr>
          <w:p w:rsidR="001E28FD" w:rsidRPr="00EF6E91" w:rsidRDefault="00C4292B" w:rsidP="00B60D74">
            <w:pPr>
              <w:spacing w:line="240" w:lineRule="auto"/>
            </w:pPr>
            <w:r>
              <w:t>Nächstes Meeting</w:t>
            </w:r>
          </w:p>
        </w:tc>
        <w:tc>
          <w:tcPr>
            <w:tcW w:w="643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</w:tr>
      <w:bookmarkEnd w:id="0"/>
      <w:bookmarkEnd w:id="1"/>
    </w:tbl>
    <w:p w:rsidR="00E62F0A" w:rsidRPr="00BE035C" w:rsidRDefault="00E62F0A" w:rsidP="00B91D02"/>
    <w:sectPr w:rsidR="00E62F0A" w:rsidRPr="00BE035C" w:rsidSect="003D40FD">
      <w:headerReference w:type="default" r:id="rId8"/>
      <w:footerReference w:type="default" r:id="rId9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95F" w:rsidRDefault="00B7395F">
      <w:r>
        <w:separator/>
      </w:r>
    </w:p>
  </w:endnote>
  <w:endnote w:type="continuationSeparator" w:id="0">
    <w:p w:rsidR="00B7395F" w:rsidRDefault="00B7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F0A" w:rsidRPr="00A06E6A" w:rsidRDefault="00E62F0A" w:rsidP="00EF6E91">
    <w:pPr>
      <w:pStyle w:val="Headerbody"/>
      <w:tabs>
        <w:tab w:val="left" w:pos="2160"/>
      </w:tabs>
      <w:spacing w:before="240"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 xml:space="preserve">1) Personenangaben ohne Titel, </w:t>
    </w:r>
    <w:r w:rsidRPr="00A06E6A">
      <w:rPr>
        <w:color w:val="808080"/>
        <w:sz w:val="14"/>
      </w:rPr>
      <w:t>2) Vorbereitung: B – Bericht (mündlich), H – Handout, P – Präsentation, D - Dokument (digital), M (Multimedia)</w:t>
    </w:r>
  </w:p>
  <w:p w:rsidR="00E62F0A" w:rsidRPr="00A06E6A" w:rsidRDefault="00E62F0A" w:rsidP="00EF6E91">
    <w:pPr>
      <w:pStyle w:val="Headerbody"/>
      <w:tabs>
        <w:tab w:val="left" w:pos="2160"/>
      </w:tabs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3) Ergebnis: A – Aktion, B – Beschluss, E – Empfehlung, I – Information, O – Offener Punkt, F – Erledigt (fertig)</w:t>
    </w:r>
  </w:p>
  <w:p w:rsidR="00E62F0A" w:rsidRPr="00A06E6A" w:rsidRDefault="00E62F0A" w:rsidP="00EF6E91">
    <w:pPr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Abnahme des Protokolls erfolgt automatisch, wenn binnen 48 Stunden kein Einspruch erfolgt.</w:t>
    </w:r>
  </w:p>
  <w:p w:rsidR="00B91D02" w:rsidRDefault="00AF4498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CD5BB3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CD5BB3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" filled="f" stroked="f">
              <v:path arrowok="t"/>
              <v:textbox>
                <w:txbxContent>
                  <w:p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CD5BB3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CD5BB3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95F" w:rsidRDefault="00B7395F">
      <w:r>
        <w:separator/>
      </w:r>
    </w:p>
  </w:footnote>
  <w:footnote w:type="continuationSeparator" w:id="0">
    <w:p w:rsidR="00B7395F" w:rsidRDefault="00B73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5"/>
      <w:gridCol w:w="8023"/>
    </w:tblGrid>
    <w:tr w:rsidR="00B91D02" w:rsidTr="00F61D0E">
      <w:trPr>
        <w:trHeight w:hRule="exact" w:val="1134"/>
      </w:trPr>
      <w:tc>
        <w:tcPr>
          <w:tcW w:w="1760" w:type="dxa"/>
        </w:tcPr>
        <w:p w:rsidR="00B91D02" w:rsidRDefault="00042E89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6432" behindDoc="1" locked="0" layoutInCell="1" allowOverlap="1" wp14:anchorId="4DFAE6E3" wp14:editId="2D78736C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:rsidR="00B91D02" w:rsidRPr="00D06F48" w:rsidRDefault="00AF4498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  <a:ext uri="{C572A759-6A51-4108-AA02-DFA0A04FC94B}">
    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F61D0E" w:rsidRDefault="00A74ED1" w:rsidP="00C8137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NetView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" filled="f" stroked="f">
                    <v:path arrowok="t"/>
                    <v:textbox>
                      <w:txbxContent>
                        <w:p w:rsidR="00B91D02" w:rsidRPr="00F61D0E" w:rsidRDefault="00A74ED1" w:rsidP="00C8137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NetView</w:t>
                          </w:r>
                          <w:proofErr w:type="spellEnd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91D02"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62336" behindDoc="0" locked="0" layoutInCell="1" allowOverlap="1" wp14:anchorId="00F0D1BA" wp14:editId="31AA77BB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8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  <a:ext uri="{C572A759-6A51-4108-AA02-DFA0A04FC94B}">
    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BE035C" w:rsidRDefault="00B91D02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E035C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27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" filled="f" stroked="f">
                    <v:path arrowok="t"/>
                    <v:textbox>
                      <w:txbxContent>
                        <w:p w:rsidR="00B91D02" w:rsidRPr="00BE035C" w:rsidRDefault="00B91D02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E035C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Projektmanagement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2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9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83C8B"/>
    <w:multiLevelType w:val="hybridMultilevel"/>
    <w:tmpl w:val="C49E86D6"/>
    <w:lvl w:ilvl="0" w:tplc="FB26933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5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6"/>
  </w:num>
  <w:num w:numId="7">
    <w:abstractNumId w:val="22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  <w:num w:numId="15">
    <w:abstractNumId w:val="16"/>
  </w:num>
  <w:num w:numId="16">
    <w:abstractNumId w:val="24"/>
  </w:num>
  <w:num w:numId="17">
    <w:abstractNumId w:val="18"/>
  </w:num>
  <w:num w:numId="18">
    <w:abstractNumId w:val="27"/>
  </w:num>
  <w:num w:numId="19">
    <w:abstractNumId w:val="23"/>
  </w:num>
  <w:num w:numId="20">
    <w:abstractNumId w:val="17"/>
  </w:num>
  <w:num w:numId="21">
    <w:abstractNumId w:val="25"/>
  </w:num>
  <w:num w:numId="22">
    <w:abstractNumId w:val="25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1"/>
  </w:num>
  <w:num w:numId="26">
    <w:abstractNumId w:val="19"/>
  </w:num>
  <w:num w:numId="27">
    <w:abstractNumId w:val="13"/>
  </w:num>
  <w:num w:numId="28">
    <w:abstractNumId w:val="20"/>
  </w:num>
  <w:num w:numId="29">
    <w:abstractNumId w:val="20"/>
    <w:lvlOverride w:ilvl="0">
      <w:startOverride w:val="1"/>
    </w:lvlOverride>
  </w:num>
  <w:num w:numId="30">
    <w:abstractNumId w:val="10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>
      <o:colormru v:ext="edit" colors="gray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5"/>
    <w:rsid w:val="00042E89"/>
    <w:rsid w:val="00047F71"/>
    <w:rsid w:val="0007128E"/>
    <w:rsid w:val="000A440B"/>
    <w:rsid w:val="000A4790"/>
    <w:rsid w:val="000E022B"/>
    <w:rsid w:val="00117CDD"/>
    <w:rsid w:val="001A1FD0"/>
    <w:rsid w:val="001B198B"/>
    <w:rsid w:val="001D174E"/>
    <w:rsid w:val="001D3EE0"/>
    <w:rsid w:val="001E28FD"/>
    <w:rsid w:val="00201356"/>
    <w:rsid w:val="00204980"/>
    <w:rsid w:val="002B2778"/>
    <w:rsid w:val="00352C75"/>
    <w:rsid w:val="003D40FD"/>
    <w:rsid w:val="003D4F39"/>
    <w:rsid w:val="003F2BE4"/>
    <w:rsid w:val="003F3A95"/>
    <w:rsid w:val="0041430D"/>
    <w:rsid w:val="00426761"/>
    <w:rsid w:val="00430BEF"/>
    <w:rsid w:val="004434D7"/>
    <w:rsid w:val="00457FB6"/>
    <w:rsid w:val="00470E78"/>
    <w:rsid w:val="00476676"/>
    <w:rsid w:val="0049000E"/>
    <w:rsid w:val="004A2862"/>
    <w:rsid w:val="004C2A80"/>
    <w:rsid w:val="00506E1A"/>
    <w:rsid w:val="00513632"/>
    <w:rsid w:val="00542D88"/>
    <w:rsid w:val="00581DFD"/>
    <w:rsid w:val="005947DB"/>
    <w:rsid w:val="005A364D"/>
    <w:rsid w:val="005A7DDB"/>
    <w:rsid w:val="005B7E78"/>
    <w:rsid w:val="005C2818"/>
    <w:rsid w:val="00624F62"/>
    <w:rsid w:val="00644F95"/>
    <w:rsid w:val="006535FD"/>
    <w:rsid w:val="006579A6"/>
    <w:rsid w:val="0069591D"/>
    <w:rsid w:val="006D4EB0"/>
    <w:rsid w:val="006E5122"/>
    <w:rsid w:val="007014D1"/>
    <w:rsid w:val="00710B2D"/>
    <w:rsid w:val="007378B1"/>
    <w:rsid w:val="007500C8"/>
    <w:rsid w:val="00766273"/>
    <w:rsid w:val="00775C92"/>
    <w:rsid w:val="00781C91"/>
    <w:rsid w:val="00791D98"/>
    <w:rsid w:val="007C4E09"/>
    <w:rsid w:val="008215DC"/>
    <w:rsid w:val="00937837"/>
    <w:rsid w:val="00945D3A"/>
    <w:rsid w:val="00947074"/>
    <w:rsid w:val="00957E4A"/>
    <w:rsid w:val="009940AF"/>
    <w:rsid w:val="009B1B66"/>
    <w:rsid w:val="009C4764"/>
    <w:rsid w:val="009E0DD7"/>
    <w:rsid w:val="009E3DE3"/>
    <w:rsid w:val="00A46ABF"/>
    <w:rsid w:val="00A6683F"/>
    <w:rsid w:val="00A74ED1"/>
    <w:rsid w:val="00AB2ACE"/>
    <w:rsid w:val="00AD510F"/>
    <w:rsid w:val="00AF2A32"/>
    <w:rsid w:val="00AF4498"/>
    <w:rsid w:val="00B7395F"/>
    <w:rsid w:val="00B91D02"/>
    <w:rsid w:val="00BA197A"/>
    <w:rsid w:val="00BA3CF3"/>
    <w:rsid w:val="00BB5FDF"/>
    <w:rsid w:val="00BE035C"/>
    <w:rsid w:val="00BE3921"/>
    <w:rsid w:val="00BE4C21"/>
    <w:rsid w:val="00C23FDD"/>
    <w:rsid w:val="00C35E48"/>
    <w:rsid w:val="00C3715C"/>
    <w:rsid w:val="00C4292B"/>
    <w:rsid w:val="00C62F18"/>
    <w:rsid w:val="00C80E09"/>
    <w:rsid w:val="00C81370"/>
    <w:rsid w:val="00C914B5"/>
    <w:rsid w:val="00C93AC8"/>
    <w:rsid w:val="00CB2C34"/>
    <w:rsid w:val="00CB5A35"/>
    <w:rsid w:val="00CD0891"/>
    <w:rsid w:val="00CD5BB3"/>
    <w:rsid w:val="00D045B7"/>
    <w:rsid w:val="00D06F48"/>
    <w:rsid w:val="00D336A9"/>
    <w:rsid w:val="00D75DD4"/>
    <w:rsid w:val="00DB4431"/>
    <w:rsid w:val="00DD54FE"/>
    <w:rsid w:val="00DE0111"/>
    <w:rsid w:val="00DE27AA"/>
    <w:rsid w:val="00E33B38"/>
    <w:rsid w:val="00E62F0A"/>
    <w:rsid w:val="00E90120"/>
    <w:rsid w:val="00E91055"/>
    <w:rsid w:val="00ED241F"/>
    <w:rsid w:val="00EE2954"/>
    <w:rsid w:val="00EF6E91"/>
    <w:rsid w:val="00F36CDE"/>
    <w:rsid w:val="00F61D0E"/>
    <w:rsid w:val="00F868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#5f5f5f,#777"/>
    </o:shapedefaults>
    <o:shapelayout v:ext="edit">
      <o:idmap v:ext="edit" data="1"/>
    </o:shapelayout>
  </w:shapeDefaults>
  <w:decimalSymbol w:val=","/>
  <w:listSeparator w:val=";"/>
  <w15:docId w15:val="{D8CE2186-807F-4D31-83BD-F897AF22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basedOn w:val="Standard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character" w:styleId="Endnotenzeichen">
    <w:name w:val="endnote reference"/>
    <w:basedOn w:val="Absatz-Standardschriftart"/>
    <w:rsid w:val="00E62F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e\Dropbox\Diplomarbeit%205.AX%20-%20NetView\Planung\Meetings\pm_template_agenda_protokoll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10DA53-B5E4-4248-A201-FF09E70D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pm_template_agenda_protokoll_v2.dotx</Template>
  <TotalTime>0</TotalTime>
  <Pages>1</Pages>
  <Words>169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M104</vt:lpstr>
      <vt:lpstr>M104</vt:lpstr>
    </vt:vector>
  </TitlesOfParts>
  <Company>Home</Company>
  <LinksUpToDate>false</LinksUpToDate>
  <CharactersWithSpaces>1234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M104</dc:title>
  <dc:creator>Sabine Schimpf</dc:creator>
  <cp:lastModifiedBy>Martin</cp:lastModifiedBy>
  <cp:revision>11</cp:revision>
  <cp:lastPrinted>2014-11-18T10:52:00Z</cp:lastPrinted>
  <dcterms:created xsi:type="dcterms:W3CDTF">2014-10-16T14:50:00Z</dcterms:created>
  <dcterms:modified xsi:type="dcterms:W3CDTF">2014-11-18T10:52:00Z</dcterms:modified>
</cp:coreProperties>
</file>