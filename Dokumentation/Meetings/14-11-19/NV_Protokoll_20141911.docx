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4504"/>
      </w:tblGrid>
      <w:tr w:rsidR="00117CDD" w:rsidRPr="00BE035C" w:rsidTr="00051758">
        <w:trPr>
          <w:trHeight w:hRule="exact" w:val="56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117CDD" w:rsidRPr="00BE035C" w:rsidRDefault="000A4790" w:rsidP="009E0DD7">
            <w:pPr>
              <w:pStyle w:val="Title"/>
              <w:spacing w:line="240" w:lineRule="auto"/>
            </w:pPr>
            <w:r>
              <w:rPr>
                <w:color w:val="FF3300"/>
              </w:rPr>
              <w:t>Protokoll</w:t>
            </w:r>
          </w:p>
        </w:tc>
      </w:tr>
      <w:tr w:rsidR="005A7DDB" w:rsidRPr="00BE035C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Projekttitel:</w:t>
            </w:r>
          </w:p>
        </w:tc>
        <w:tc>
          <w:tcPr>
            <w:tcW w:w="7906" w:type="dxa"/>
            <w:gridSpan w:val="6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NetView</w:t>
            </w:r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Auftraggeber: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8070F4" w:rsidRDefault="008070F4" w:rsidP="005A7DDB">
            <w:pPr>
              <w:rPr>
                <w:b/>
                <w:szCs w:val="18"/>
              </w:rPr>
            </w:pPr>
            <w:r w:rsidRPr="008070F4">
              <w:rPr>
                <w:b/>
                <w:szCs w:val="18"/>
              </w:rPr>
              <w:t>Werner Lugschitz</w:t>
            </w:r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Auftragnehmer: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8070F4" w:rsidP="006D4EB0">
            <w:pPr>
              <w:rPr>
                <w:b/>
                <w:szCs w:val="18"/>
              </w:rPr>
            </w:pPr>
            <w:r w:rsidRPr="008070F4">
              <w:rPr>
                <w:b/>
                <w:szCs w:val="18"/>
              </w:rPr>
              <w:t>Sabine Schimpf</w:t>
            </w:r>
          </w:p>
        </w:tc>
      </w:tr>
      <w:tr w:rsidR="00117CDD" w:rsidRPr="00BE035C" w:rsidTr="009637A0">
        <w:trPr>
          <w:trHeight w:val="284"/>
        </w:trPr>
        <w:tc>
          <w:tcPr>
            <w:tcW w:w="1971" w:type="dxa"/>
            <w:gridSpan w:val="3"/>
            <w:vAlign w:val="center"/>
          </w:tcPr>
          <w:p w:rsidR="00117CDD" w:rsidRPr="00BE035C" w:rsidRDefault="00117CDD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2014/15</w:t>
            </w:r>
          </w:p>
        </w:tc>
        <w:tc>
          <w:tcPr>
            <w:tcW w:w="1128" w:type="dxa"/>
            <w:vAlign w:val="center"/>
          </w:tcPr>
          <w:p w:rsidR="00117CDD" w:rsidRPr="00BE035C" w:rsidRDefault="00117CDD" w:rsidP="005A7DDB">
            <w:pPr>
              <w:rPr>
                <w:szCs w:val="18"/>
              </w:rPr>
            </w:pPr>
            <w:r w:rsidRPr="00117CDD">
              <w:rPr>
                <w:color w:val="595959" w:themeColor="text1" w:themeTint="A6"/>
                <w:szCs w:val="18"/>
              </w:rPr>
              <w:t>Klasse:</w:t>
            </w:r>
          </w:p>
        </w:tc>
        <w:tc>
          <w:tcPr>
            <w:tcW w:w="4787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5AX</w:t>
            </w:r>
          </w:p>
        </w:tc>
      </w:tr>
      <w:tr w:rsidR="005A7DDB" w:rsidRPr="00BE035C" w:rsidTr="005A7DDB"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/>
        </w:tc>
      </w:tr>
      <w:tr w:rsidR="000A440B" w:rsidRPr="00BE035C" w:rsidTr="000A440B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0A440B" w:rsidRPr="00BE035C" w:rsidTr="000A440B">
        <w:tc>
          <w:tcPr>
            <w:tcW w:w="1101" w:type="dxa"/>
            <w:vAlign w:val="center"/>
          </w:tcPr>
          <w:p w:rsidR="005A7DDB" w:rsidRPr="00BE035C" w:rsidRDefault="005A7DDB" w:rsidP="00047F71">
            <w:pPr>
              <w:pStyle w:val="Versionsnummer"/>
            </w:pPr>
            <w:r w:rsidRPr="00BE035C">
              <w:t>v1.0</w:t>
            </w:r>
          </w:p>
        </w:tc>
        <w:tc>
          <w:tcPr>
            <w:tcW w:w="1559" w:type="dxa"/>
            <w:gridSpan w:val="3"/>
            <w:vAlign w:val="center"/>
          </w:tcPr>
          <w:p w:rsidR="005A7DDB" w:rsidRPr="00BE035C" w:rsidRDefault="000F1C45" w:rsidP="000F1C45">
            <w:pPr>
              <w:pStyle w:val="Versionsnummer"/>
            </w:pPr>
            <w:r>
              <w:t>19</w:t>
            </w:r>
            <w:r w:rsidR="00506E1A">
              <w:t>.1</w:t>
            </w:r>
            <w:r>
              <w:t>1</w:t>
            </w:r>
            <w:r w:rsidR="00506E1A">
              <w:t>.2014</w:t>
            </w:r>
          </w:p>
        </w:tc>
        <w:tc>
          <w:tcPr>
            <w:tcW w:w="2693" w:type="dxa"/>
            <w:gridSpan w:val="3"/>
            <w:vAlign w:val="center"/>
          </w:tcPr>
          <w:p w:rsidR="00CE1AE4" w:rsidRPr="00BE035C" w:rsidRDefault="00CE1AE4" w:rsidP="00506E1A">
            <w:pPr>
              <w:pStyle w:val="Versionsnummer"/>
            </w:pPr>
            <w:r>
              <w:t>Gregor Ivancsics</w:t>
            </w:r>
          </w:p>
        </w:tc>
        <w:tc>
          <w:tcPr>
            <w:tcW w:w="4504" w:type="dxa"/>
            <w:vAlign w:val="center"/>
          </w:tcPr>
          <w:p w:rsidR="005A7DDB" w:rsidRPr="00BE035C" w:rsidRDefault="00506E1A" w:rsidP="00047F71">
            <w:pPr>
              <w:pStyle w:val="Versionsnummer"/>
            </w:pPr>
            <w:r>
              <w:t>Erstellen der Agenda</w:t>
            </w:r>
          </w:p>
        </w:tc>
      </w:tr>
      <w:tr w:rsidR="005A7DDB" w:rsidRPr="00BE035C" w:rsidTr="003F2BE4">
        <w:trPr>
          <w:trHeight w:val="10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3F2BE4">
            <w:pPr>
              <w:pStyle w:val="Versionsnummer"/>
            </w:pPr>
          </w:p>
        </w:tc>
      </w:tr>
    </w:tbl>
    <w:p w:rsidR="005C6201" w:rsidRDefault="005C6201" w:rsidP="00B91D02"/>
    <w:p w:rsidR="00EB4852" w:rsidRPr="00117CDD" w:rsidRDefault="00EB4852" w:rsidP="00EB485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B4852" w:rsidRPr="000A4790" w:rsidTr="00FE132B">
        <w:tc>
          <w:tcPr>
            <w:tcW w:w="472" w:type="dxa"/>
            <w:shd w:val="clear" w:color="auto" w:fill="F2F2F2"/>
            <w:vAlign w:val="center"/>
          </w:tcPr>
          <w:p w:rsidR="00EB4852" w:rsidRPr="000A4790" w:rsidRDefault="00EB4852" w:rsidP="00FE132B">
            <w:pPr>
              <w:spacing w:line="240" w:lineRule="auto"/>
              <w:jc w:val="center"/>
            </w:pPr>
            <w:r w:rsidRPr="000A4790">
              <w:t>01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B4852" w:rsidRPr="000A4790" w:rsidRDefault="00EB4852" w:rsidP="00FE132B">
            <w:pPr>
              <w:spacing w:line="240" w:lineRule="auto"/>
              <w:jc w:val="center"/>
            </w:pPr>
            <w:r>
              <w:t>14:20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B4852" w:rsidRPr="000A4790" w:rsidRDefault="00EB4852" w:rsidP="00FE132B">
            <w:pPr>
              <w:spacing w:line="240" w:lineRule="auto"/>
              <w:jc w:val="center"/>
            </w:pPr>
            <w:r w:rsidRPr="000A4790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B4852" w:rsidRPr="000A4790" w:rsidRDefault="00EB4852" w:rsidP="00FE132B">
            <w:pPr>
              <w:spacing w:line="240" w:lineRule="auto"/>
            </w:pPr>
            <w:r w:rsidRPr="000A4790">
              <w:t>Einleitung und Aufnahme weitere TO’s</w:t>
            </w:r>
          </w:p>
        </w:tc>
      </w:tr>
      <w:tr w:rsidR="00EB4852" w:rsidRPr="007B45CE" w:rsidTr="00FE132B">
        <w:tc>
          <w:tcPr>
            <w:tcW w:w="6970" w:type="dxa"/>
            <w:gridSpan w:val="4"/>
            <w:vAlign w:val="center"/>
          </w:tcPr>
          <w:p w:rsidR="00EB4852" w:rsidRDefault="00EB4852" w:rsidP="00FE132B">
            <w:r>
              <w:t>Aufnahme weiterer Tagesordnungspunkte</w:t>
            </w:r>
          </w:p>
          <w:p w:rsidR="00071449" w:rsidRDefault="00071449" w:rsidP="00FE132B">
            <w:r>
              <w:t>Interne Präsentation</w:t>
            </w:r>
          </w:p>
          <w:p w:rsidR="00722C5D" w:rsidRDefault="00722C5D" w:rsidP="000F56E2">
            <w:pPr>
              <w:pStyle w:val="ListParagraph"/>
            </w:pPr>
            <w:r>
              <w:t>Vor Weihnachten</w:t>
            </w:r>
          </w:p>
          <w:p w:rsidR="004B0EB7" w:rsidRPr="00722C5D" w:rsidRDefault="004B0EB7" w:rsidP="000F56E2">
            <w:pPr>
              <w:pStyle w:val="ListParagraph"/>
            </w:pPr>
            <w:r>
              <w:t>Mit Mikros usw... Annäherung</w:t>
            </w:r>
            <w:r w:rsidR="001F1E7E">
              <w:t xml:space="preserve"> an große Präsentation</w:t>
            </w:r>
          </w:p>
          <w:p w:rsidR="002921CB" w:rsidRDefault="00071449" w:rsidP="002921CB">
            <w:r>
              <w:t>Traffic-Generator</w:t>
            </w:r>
          </w:p>
          <w:p w:rsidR="00071449" w:rsidRDefault="00071449" w:rsidP="00FE132B">
            <w:r>
              <w:t>Problem: Auslastung über 100%</w:t>
            </w:r>
          </w:p>
          <w:p w:rsidR="000D5BB1" w:rsidRDefault="000D5BB1" w:rsidP="000F56E2">
            <w:pPr>
              <w:pStyle w:val="ListParagraph"/>
            </w:pPr>
            <w:r>
              <w:t>Unterschied von ifSpeed und wirklicher Verbindungs max-speed</w:t>
            </w:r>
          </w:p>
          <w:p w:rsidR="005A1662" w:rsidRDefault="005A1662" w:rsidP="005A1662">
            <w:r>
              <w:t>Netzwerkplan</w:t>
            </w:r>
          </w:p>
          <w:p w:rsidR="00E65BB2" w:rsidRDefault="00E65BB2" w:rsidP="000F56E2">
            <w:pPr>
              <w:pStyle w:val="ListParagraph"/>
            </w:pPr>
            <w:r>
              <w:t>Noch immer nicht da</w:t>
            </w:r>
          </w:p>
          <w:p w:rsidR="00230FC8" w:rsidRDefault="00230FC8" w:rsidP="000F56E2">
            <w:pPr>
              <w:pStyle w:val="ListParagraph"/>
            </w:pPr>
            <w:r>
              <w:t>Kein fixes Datum</w:t>
            </w:r>
          </w:p>
          <w:p w:rsidR="000F56E2" w:rsidRDefault="000F56E2" w:rsidP="000F56E2">
            <w:r>
              <w:t>Lizenz</w:t>
            </w:r>
          </w:p>
          <w:p w:rsidR="000F56E2" w:rsidRPr="007B45CE" w:rsidRDefault="000F56E2" w:rsidP="000F56E2">
            <w:pPr>
              <w:pStyle w:val="ListParagraph"/>
            </w:pPr>
            <w:r>
              <w:t>Apache License 2</w:t>
            </w:r>
            <w:bookmarkStart w:id="0" w:name="_GoBack"/>
            <w:bookmarkEnd w:id="0"/>
          </w:p>
        </w:tc>
        <w:tc>
          <w:tcPr>
            <w:tcW w:w="643" w:type="dxa"/>
            <w:vAlign w:val="center"/>
          </w:tcPr>
          <w:p w:rsidR="00EB4852" w:rsidRPr="007B45CE" w:rsidRDefault="00EB4852" w:rsidP="00FE132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587" w:type="dxa"/>
            <w:vAlign w:val="center"/>
          </w:tcPr>
          <w:p w:rsidR="00EB4852" w:rsidRPr="007B45CE" w:rsidRDefault="00EB4852" w:rsidP="00FE132B">
            <w:pPr>
              <w:jc w:val="center"/>
              <w:rPr>
                <w:szCs w:val="18"/>
              </w:rPr>
            </w:pPr>
          </w:p>
        </w:tc>
        <w:tc>
          <w:tcPr>
            <w:tcW w:w="671" w:type="dxa"/>
            <w:vAlign w:val="center"/>
          </w:tcPr>
          <w:p w:rsidR="00EB4852" w:rsidRPr="007B45CE" w:rsidRDefault="00EB4852" w:rsidP="00FE132B">
            <w:pPr>
              <w:rPr>
                <w:szCs w:val="18"/>
              </w:rPr>
            </w:pPr>
            <w:r>
              <w:rPr>
                <w:szCs w:val="18"/>
              </w:rPr>
              <w:t>HAM</w:t>
            </w:r>
          </w:p>
        </w:tc>
        <w:tc>
          <w:tcPr>
            <w:tcW w:w="983" w:type="dxa"/>
            <w:vAlign w:val="center"/>
          </w:tcPr>
          <w:p w:rsidR="00EB4852" w:rsidRPr="007B45CE" w:rsidRDefault="00EB4852" w:rsidP="00FE132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EB4852" w:rsidRDefault="00EB4852" w:rsidP="00B91D02"/>
    <w:p w:rsidR="00EB4852" w:rsidRDefault="00EB4852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6970"/>
        <w:gridCol w:w="643"/>
        <w:gridCol w:w="587"/>
        <w:gridCol w:w="671"/>
        <w:gridCol w:w="983"/>
      </w:tblGrid>
      <w:tr w:rsidR="00B93506" w:rsidRPr="00EF6E91" w:rsidTr="00FE132B">
        <w:tc>
          <w:tcPr>
            <w:tcW w:w="6970" w:type="dxa"/>
            <w:vAlign w:val="center"/>
          </w:tcPr>
          <w:p w:rsidR="00B93506" w:rsidRDefault="00B93506" w:rsidP="00FE132B">
            <w:pPr>
              <w:spacing w:line="240" w:lineRule="auto"/>
            </w:pPr>
            <w:r>
              <w:t>STE: Promotionvideo</w:t>
            </w:r>
          </w:p>
          <w:p w:rsidR="00F70592" w:rsidRPr="00EF6E91" w:rsidRDefault="00F70592" w:rsidP="000F56E2">
            <w:pPr>
              <w:pStyle w:val="ListParagraph"/>
            </w:pPr>
            <w:r>
              <w:t>Bis nächste Woche</w:t>
            </w:r>
            <w:r w:rsidR="006B4FE1">
              <w:t xml:space="preserve"> Vorschau</w:t>
            </w:r>
          </w:p>
        </w:tc>
        <w:tc>
          <w:tcPr>
            <w:tcW w:w="643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  <w:r>
              <w:t>STE</w:t>
            </w:r>
          </w:p>
        </w:tc>
        <w:tc>
          <w:tcPr>
            <w:tcW w:w="983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</w:tr>
      <w:tr w:rsidR="00B93506" w:rsidRPr="00EF6E91" w:rsidTr="00FE132B">
        <w:tc>
          <w:tcPr>
            <w:tcW w:w="6970" w:type="dxa"/>
            <w:vAlign w:val="center"/>
          </w:tcPr>
          <w:p w:rsidR="00B93506" w:rsidRDefault="00B93506" w:rsidP="00FE132B">
            <w:pPr>
              <w:spacing w:line="240" w:lineRule="auto"/>
            </w:pPr>
            <w:r>
              <w:t>SCI: Datenaufbereitung</w:t>
            </w:r>
          </w:p>
          <w:p w:rsidR="00E9170A" w:rsidRDefault="00E9170A" w:rsidP="000F56E2">
            <w:pPr>
              <w:pStyle w:val="ListParagraph"/>
            </w:pPr>
            <w:r>
              <w:t>In/Out Einzelansicht: entwicklung einstellen</w:t>
            </w:r>
          </w:p>
          <w:p w:rsidR="00E9170A" w:rsidRDefault="00E9170A" w:rsidP="000F56E2">
            <w:pPr>
              <w:pStyle w:val="ListParagraph"/>
            </w:pPr>
            <w:r>
              <w:t>Stattdessen: richtungsloser Durchschnittswert</w:t>
            </w:r>
          </w:p>
          <w:p w:rsidR="00931D44" w:rsidRDefault="00931D44" w:rsidP="000F56E2">
            <w:pPr>
              <w:pStyle w:val="ListParagraph"/>
            </w:pPr>
            <w:r>
              <w:t>Wie einfach können Modelle geänder werden?</w:t>
            </w:r>
          </w:p>
          <w:p w:rsidR="00F25E70" w:rsidRDefault="0088161E" w:rsidP="000F56E2">
            <w:pPr>
              <w:pStyle w:val="ListParagraph"/>
            </w:pPr>
            <w:r>
              <w:t>2 Views?</w:t>
            </w:r>
            <w:r w:rsidR="000372E5">
              <w:t xml:space="preserve"> Logischer/Physikalischer</w:t>
            </w:r>
          </w:p>
          <w:p w:rsidR="00CD558C" w:rsidRDefault="00CD558C" w:rsidP="000F56E2">
            <w:pPr>
              <w:pStyle w:val="ListParagraph"/>
            </w:pPr>
            <w:r>
              <w:t>Physikalischer ohne Bandbreitendaten, da zu komplex</w:t>
            </w:r>
          </w:p>
        </w:tc>
        <w:tc>
          <w:tcPr>
            <w:tcW w:w="643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93506" w:rsidRDefault="00B93506" w:rsidP="00FE132B">
            <w:pPr>
              <w:spacing w:line="240" w:lineRule="auto"/>
            </w:pPr>
            <w:r>
              <w:t>SCI</w:t>
            </w:r>
          </w:p>
        </w:tc>
        <w:tc>
          <w:tcPr>
            <w:tcW w:w="983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</w:tr>
      <w:tr w:rsidR="00B93506" w:rsidRPr="00EF6E91" w:rsidTr="00FE132B">
        <w:tc>
          <w:tcPr>
            <w:tcW w:w="6970" w:type="dxa"/>
            <w:vAlign w:val="center"/>
          </w:tcPr>
          <w:p w:rsidR="00B93506" w:rsidRDefault="00B93506" w:rsidP="00FE132B">
            <w:pPr>
              <w:spacing w:line="240" w:lineRule="auto"/>
            </w:pPr>
            <w:r>
              <w:t>IVA, HAM: Fortschritt SNMP-Manager, Datenbank, Testergebnis</w:t>
            </w:r>
          </w:p>
          <w:p w:rsidR="003B4CAE" w:rsidRDefault="003B4CAE" w:rsidP="00FE132B">
            <w:pPr>
              <w:spacing w:line="240" w:lineRule="auto"/>
            </w:pPr>
          </w:p>
          <w:p w:rsidR="003B4CAE" w:rsidRDefault="003B4CAE" w:rsidP="000F56E2">
            <w:pPr>
              <w:pStyle w:val="ListParagraph"/>
            </w:pPr>
            <w:r>
              <w:t>Kommunikation zwischen Datenbank und SNMP-Manager funkt.</w:t>
            </w:r>
          </w:p>
          <w:p w:rsidR="003B4CAE" w:rsidRDefault="003B4CAE" w:rsidP="000F56E2">
            <w:pPr>
              <w:pStyle w:val="ListParagraph"/>
            </w:pPr>
            <w:r>
              <w:t>IfIn und IfOut: gleiche Werte</w:t>
            </w:r>
          </w:p>
          <w:p w:rsidR="00132E4B" w:rsidRDefault="00B41EFD" w:rsidP="000F56E2">
            <w:pPr>
              <w:pStyle w:val="ListParagraph"/>
            </w:pPr>
            <w:r>
              <w:lastRenderedPageBreak/>
              <w:t>Zyklus-Nummern</w:t>
            </w:r>
          </w:p>
          <w:p w:rsidR="00132E4B" w:rsidRDefault="00132E4B" w:rsidP="000F56E2">
            <w:pPr>
              <w:pStyle w:val="ListParagraph"/>
            </w:pPr>
            <w:r>
              <w:t>SNMPv3 Implementationsplan</w:t>
            </w:r>
          </w:p>
        </w:tc>
        <w:tc>
          <w:tcPr>
            <w:tcW w:w="643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93506" w:rsidRDefault="00B93506" w:rsidP="00FE132B">
            <w:pPr>
              <w:spacing w:line="240" w:lineRule="auto"/>
            </w:pPr>
            <w:r>
              <w:t>IVA</w:t>
            </w:r>
          </w:p>
          <w:p w:rsidR="00B93506" w:rsidRDefault="00B93506" w:rsidP="00FE132B">
            <w:pPr>
              <w:spacing w:line="240" w:lineRule="auto"/>
            </w:pPr>
            <w:r>
              <w:t>HAM</w:t>
            </w:r>
          </w:p>
        </w:tc>
        <w:tc>
          <w:tcPr>
            <w:tcW w:w="983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</w:tr>
    </w:tbl>
    <w:p w:rsidR="00722C5D" w:rsidRDefault="00722C5D" w:rsidP="00B93506">
      <w:pPr>
        <w:spacing w:line="240" w:lineRule="auto"/>
      </w:pPr>
    </w:p>
    <w:p w:rsidR="00722C5D" w:rsidRDefault="00722C5D" w:rsidP="00B93506">
      <w:pPr>
        <w:spacing w:line="240" w:lineRule="auto"/>
      </w:pPr>
    </w:p>
    <w:p w:rsidR="00B93506" w:rsidRDefault="009B1505" w:rsidP="00B93506">
      <w:pPr>
        <w:spacing w:line="240" w:lineRule="auto"/>
      </w:pPr>
      <w:r>
        <w:t xml:space="preserve"> 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B93506" w:rsidRPr="00EF6E91" w:rsidTr="00FE132B">
        <w:tc>
          <w:tcPr>
            <w:tcW w:w="472" w:type="dxa"/>
            <w:shd w:val="clear" w:color="auto" w:fill="F2F2F2"/>
            <w:vAlign w:val="center"/>
          </w:tcPr>
          <w:p w:rsidR="00B93506" w:rsidRPr="00EF6E91" w:rsidRDefault="00B93506" w:rsidP="00FE132B">
            <w:pPr>
              <w:spacing w:line="240" w:lineRule="auto"/>
              <w:jc w:val="center"/>
            </w:pPr>
            <w:r w:rsidRPr="00EF6E91">
              <w:t>0</w:t>
            </w:r>
            <w:r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B93506" w:rsidRPr="00EF6E91" w:rsidRDefault="00B93506" w:rsidP="00FE132B">
            <w:pPr>
              <w:spacing w:line="240" w:lineRule="auto"/>
              <w:jc w:val="center"/>
            </w:pPr>
            <w:r>
              <w:t>14</w:t>
            </w:r>
            <w:r w:rsidRPr="00EF6E91">
              <w:t>:</w:t>
            </w:r>
            <w:r>
              <w:t>45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B93506" w:rsidRPr="00EF6E91" w:rsidRDefault="00B93506" w:rsidP="00FE132B">
            <w:pPr>
              <w:spacing w:line="240" w:lineRule="auto"/>
              <w:jc w:val="center"/>
            </w:pPr>
            <w:r>
              <w:t>25</w:t>
            </w:r>
            <w:r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B93506" w:rsidRPr="00EF6E91" w:rsidRDefault="00B93506" w:rsidP="00FE132B">
            <w:pPr>
              <w:spacing w:line="240" w:lineRule="auto"/>
            </w:pPr>
            <w:r>
              <w:t>Fragen / Feedback</w:t>
            </w:r>
          </w:p>
        </w:tc>
      </w:tr>
      <w:tr w:rsidR="00B93506" w:rsidRPr="00EF6E91" w:rsidTr="00FE132B">
        <w:trPr>
          <w:trHeight w:val="359"/>
        </w:trPr>
        <w:tc>
          <w:tcPr>
            <w:tcW w:w="6970" w:type="dxa"/>
            <w:gridSpan w:val="4"/>
            <w:vAlign w:val="center"/>
          </w:tcPr>
          <w:p w:rsidR="00B93506" w:rsidRDefault="00B93506" w:rsidP="00FE132B">
            <w:pPr>
              <w:spacing w:line="240" w:lineRule="auto"/>
            </w:pPr>
            <w:r>
              <w:t>Feedback</w:t>
            </w:r>
          </w:p>
          <w:p w:rsidR="00625B6D" w:rsidRDefault="00625B6D" w:rsidP="000F56E2">
            <w:pPr>
              <w:pStyle w:val="ListParagraph"/>
            </w:pPr>
            <w:r>
              <w:t>Beamer in Meetings verwenden</w:t>
            </w:r>
          </w:p>
          <w:p w:rsidR="009904D3" w:rsidRDefault="009904D3" w:rsidP="000F56E2">
            <w:pPr>
              <w:pStyle w:val="ListParagraph"/>
            </w:pPr>
            <w:r>
              <w:t xml:space="preserve">Manager + DB auf einer </w:t>
            </w:r>
            <w:r w:rsidR="003B39EE">
              <w:t>VM</w:t>
            </w:r>
          </w:p>
          <w:p w:rsidR="009904D3" w:rsidRDefault="003B39EE" w:rsidP="000F56E2">
            <w:pPr>
              <w:pStyle w:val="ListParagraph"/>
            </w:pPr>
            <w:r>
              <w:t>Webserver muss zugriff auf diese haben</w:t>
            </w:r>
          </w:p>
          <w:p w:rsidR="00010E10" w:rsidRDefault="00010E10" w:rsidP="000F56E2">
            <w:pPr>
              <w:pStyle w:val="ListParagraph"/>
            </w:pPr>
            <w:r>
              <w:t>History</w:t>
            </w:r>
            <w:r w:rsidR="00600112">
              <w:t>... Timestamp</w:t>
            </w:r>
          </w:p>
          <w:p w:rsidR="00600112" w:rsidRDefault="007D6761" w:rsidP="000F56E2">
            <w:pPr>
              <w:pStyle w:val="ListParagraph"/>
            </w:pPr>
            <w:r>
              <w:t>Eigene Tabelle für History</w:t>
            </w:r>
          </w:p>
          <w:p w:rsidR="00864027" w:rsidRPr="00EF6E91" w:rsidRDefault="00864027" w:rsidP="000F56E2">
            <w:pPr>
              <w:pStyle w:val="ListParagraph"/>
            </w:pPr>
            <w:r>
              <w:t>Bei längerem timeout: Gerät als unerreichbar darstellen</w:t>
            </w:r>
          </w:p>
        </w:tc>
        <w:tc>
          <w:tcPr>
            <w:tcW w:w="643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93506" w:rsidRPr="00EF6E91" w:rsidRDefault="00B93506" w:rsidP="00FE132B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93506" w:rsidRDefault="00B93506" w:rsidP="00FE132B">
            <w:pPr>
              <w:spacing w:line="240" w:lineRule="auto"/>
            </w:pPr>
            <w:r>
              <w:t>LUG</w:t>
            </w:r>
          </w:p>
        </w:tc>
        <w:tc>
          <w:tcPr>
            <w:tcW w:w="983" w:type="dxa"/>
            <w:vAlign w:val="center"/>
          </w:tcPr>
          <w:p w:rsidR="00B93506" w:rsidRDefault="00B93506" w:rsidP="00FE132B">
            <w:pPr>
              <w:spacing w:line="240" w:lineRule="auto"/>
            </w:pPr>
          </w:p>
        </w:tc>
      </w:tr>
    </w:tbl>
    <w:p w:rsidR="00B93506" w:rsidRPr="001902B9" w:rsidRDefault="00B93506" w:rsidP="00864027"/>
    <w:sectPr w:rsidR="00B93506" w:rsidRPr="001902B9" w:rsidSect="003D40FD">
      <w:headerReference w:type="default" r:id="rId8"/>
      <w:footerReference w:type="default" r:id="rId9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F90" w:rsidRDefault="004C3F90">
      <w:r>
        <w:separator/>
      </w:r>
    </w:p>
  </w:endnote>
  <w:endnote w:type="continuationSeparator" w:id="0">
    <w:p w:rsidR="004C3F90" w:rsidRDefault="004C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F0A" w:rsidRPr="00A06E6A" w:rsidRDefault="00E62F0A" w:rsidP="00EF6E91">
    <w:pPr>
      <w:pStyle w:val="Headerbody"/>
      <w:tabs>
        <w:tab w:val="left" w:pos="2160"/>
      </w:tabs>
      <w:spacing w:before="240"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 xml:space="preserve">1) Personenangaben ohne Titel, </w:t>
    </w:r>
    <w:r w:rsidRPr="00A06E6A">
      <w:rPr>
        <w:color w:val="808080"/>
        <w:sz w:val="14"/>
      </w:rPr>
      <w:t>2) Vorbereitung: B – Bericht (mündlich), H – Handout, P – Präsentation, D - Dokument (digital), M (Multimedia)</w:t>
    </w:r>
  </w:p>
  <w:p w:rsidR="00E62F0A" w:rsidRPr="00A06E6A" w:rsidRDefault="00E62F0A" w:rsidP="00EF6E91">
    <w:pPr>
      <w:pStyle w:val="Headerbody"/>
      <w:tabs>
        <w:tab w:val="left" w:pos="2160"/>
      </w:tabs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3) Ergebnis: A – Aktion, B – Beschluss, E – Empfehlung, I – Information, O – Offener Punkt, F – Erledigt (fertig)</w:t>
    </w:r>
  </w:p>
  <w:p w:rsidR="00E62F0A" w:rsidRPr="00A06E6A" w:rsidRDefault="00E62F0A" w:rsidP="00EF6E91">
    <w:pPr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Abnahme des Protokolls erfolgt automatisch, wenn binnen 48 Stunden kein Einspruch erfolgt.</w:t>
    </w:r>
  </w:p>
  <w:p w:rsidR="00B91D02" w:rsidRDefault="00AF4498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7E74CA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7E74CA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" filled="f" stroked="f">
              <v:path arrowok="t"/>
              <v:textbox>
                <w:txbxContent>
                  <w:p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7E74CA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7E74CA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F90" w:rsidRDefault="004C3F90">
      <w:r>
        <w:separator/>
      </w:r>
    </w:p>
  </w:footnote>
  <w:footnote w:type="continuationSeparator" w:id="0">
    <w:p w:rsidR="004C3F90" w:rsidRDefault="004C3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5"/>
      <w:gridCol w:w="8023"/>
    </w:tblGrid>
    <w:tr w:rsidR="00B91D02" w:rsidTr="00F61D0E">
      <w:trPr>
        <w:trHeight w:hRule="exact" w:val="1134"/>
      </w:trPr>
      <w:tc>
        <w:tcPr>
          <w:tcW w:w="1760" w:type="dxa"/>
        </w:tcPr>
        <w:p w:rsidR="00B91D02" w:rsidRDefault="00042E89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6432" behindDoc="1" locked="0" layoutInCell="1" allowOverlap="1" wp14:anchorId="4DFAE6E3" wp14:editId="2D78736C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:rsidR="00B91D02" w:rsidRPr="00D06F48" w:rsidRDefault="00AF4498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  <a:ext uri="{C572A759-6A51-4108-AA02-DFA0A04FC94B}">
    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F61D0E" w:rsidRDefault="00A74ED1" w:rsidP="00C8137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NetView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" filled="f" stroked="f">
                    <v:path arrowok="t"/>
                    <v:textbox>
                      <w:txbxContent>
                        <w:p w:rsidR="00B91D02" w:rsidRPr="00F61D0E" w:rsidRDefault="00A74ED1" w:rsidP="00C8137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NetView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91D02"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2336" behindDoc="0" locked="0" layoutInCell="1" allowOverlap="1" wp14:anchorId="00F0D1BA" wp14:editId="31AA77BB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8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  <a:ext uri="{C572A759-6A51-4108-AA02-DFA0A04FC94B}">
    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BE035C" w:rsidRDefault="00B91D02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E035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27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" filled="f" stroked="f">
                    <v:path arrowok="t"/>
                    <v:textbox>
                      <w:txbxContent>
                        <w:p w:rsidR="00B91D02" w:rsidRPr="00BE035C" w:rsidRDefault="00B91D02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E035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Projektmanagement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04990D99"/>
    <w:multiLevelType w:val="hybridMultilevel"/>
    <w:tmpl w:val="A1D269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2876B8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83C8B"/>
    <w:multiLevelType w:val="hybridMultilevel"/>
    <w:tmpl w:val="C49E86D6"/>
    <w:lvl w:ilvl="0" w:tplc="FB26933E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572B5150"/>
    <w:multiLevelType w:val="hybridMultilevel"/>
    <w:tmpl w:val="FD1CE3A4"/>
    <w:lvl w:ilvl="0" w:tplc="A1829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E5A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7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A6055"/>
    <w:multiLevelType w:val="hybridMultilevel"/>
    <w:tmpl w:val="22C43484"/>
    <w:lvl w:ilvl="0" w:tplc="2A80D7B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3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7"/>
  </w:num>
  <w:num w:numId="16">
    <w:abstractNumId w:val="26"/>
  </w:num>
  <w:num w:numId="17">
    <w:abstractNumId w:val="19"/>
  </w:num>
  <w:num w:numId="18">
    <w:abstractNumId w:val="30"/>
  </w:num>
  <w:num w:numId="19">
    <w:abstractNumId w:val="25"/>
  </w:num>
  <w:num w:numId="20">
    <w:abstractNumId w:val="18"/>
  </w:num>
  <w:num w:numId="21">
    <w:abstractNumId w:val="27"/>
  </w:num>
  <w:num w:numId="22">
    <w:abstractNumId w:val="27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27"/>
    <w:lvlOverride w:ilvl="0">
      <w:startOverride w:val="1"/>
    </w:lvlOverride>
  </w:num>
  <w:num w:numId="25">
    <w:abstractNumId w:val="22"/>
  </w:num>
  <w:num w:numId="26">
    <w:abstractNumId w:val="20"/>
  </w:num>
  <w:num w:numId="27">
    <w:abstractNumId w:val="14"/>
  </w:num>
  <w:num w:numId="28">
    <w:abstractNumId w:val="21"/>
  </w:num>
  <w:num w:numId="29">
    <w:abstractNumId w:val="21"/>
    <w:lvlOverride w:ilvl="0">
      <w:startOverride w:val="1"/>
    </w:lvlOverride>
  </w:num>
  <w:num w:numId="30">
    <w:abstractNumId w:val="10"/>
  </w:num>
  <w:num w:numId="31">
    <w:abstractNumId w:val="16"/>
  </w:num>
  <w:num w:numId="32">
    <w:abstractNumId w:val="15"/>
  </w:num>
  <w:num w:numId="33">
    <w:abstractNumId w:val="11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>
      <o:colormru v:ext="edit" colors="gray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5"/>
    <w:rsid w:val="00010E10"/>
    <w:rsid w:val="000372E5"/>
    <w:rsid w:val="00042E89"/>
    <w:rsid w:val="00047F71"/>
    <w:rsid w:val="0007128E"/>
    <w:rsid w:val="00071449"/>
    <w:rsid w:val="00072612"/>
    <w:rsid w:val="00082CF5"/>
    <w:rsid w:val="000A440B"/>
    <w:rsid w:val="000A4790"/>
    <w:rsid w:val="000D5BB1"/>
    <w:rsid w:val="000E022B"/>
    <w:rsid w:val="000E1FBF"/>
    <w:rsid w:val="000F1C45"/>
    <w:rsid w:val="000F3292"/>
    <w:rsid w:val="000F56E2"/>
    <w:rsid w:val="000F75A3"/>
    <w:rsid w:val="00106569"/>
    <w:rsid w:val="00117CDD"/>
    <w:rsid w:val="00132E4B"/>
    <w:rsid w:val="00164553"/>
    <w:rsid w:val="001902B9"/>
    <w:rsid w:val="001A1FD0"/>
    <w:rsid w:val="001A211B"/>
    <w:rsid w:val="001B198B"/>
    <w:rsid w:val="001B5FA9"/>
    <w:rsid w:val="001C3491"/>
    <w:rsid w:val="001D174E"/>
    <w:rsid w:val="001D3EE0"/>
    <w:rsid w:val="001E28FD"/>
    <w:rsid w:val="001F1E7E"/>
    <w:rsid w:val="00201356"/>
    <w:rsid w:val="00204980"/>
    <w:rsid w:val="00205CAA"/>
    <w:rsid w:val="00230FC8"/>
    <w:rsid w:val="00234CEA"/>
    <w:rsid w:val="00261DE0"/>
    <w:rsid w:val="002717DE"/>
    <w:rsid w:val="002921CB"/>
    <w:rsid w:val="002B2778"/>
    <w:rsid w:val="003133C9"/>
    <w:rsid w:val="00316B0A"/>
    <w:rsid w:val="00325C30"/>
    <w:rsid w:val="00352C75"/>
    <w:rsid w:val="003A7B55"/>
    <w:rsid w:val="003B39EE"/>
    <w:rsid w:val="003B4CAE"/>
    <w:rsid w:val="003D40FD"/>
    <w:rsid w:val="003D4F39"/>
    <w:rsid w:val="003E69BF"/>
    <w:rsid w:val="003F2BE4"/>
    <w:rsid w:val="003F3A95"/>
    <w:rsid w:val="0041430D"/>
    <w:rsid w:val="00430BEF"/>
    <w:rsid w:val="004434D7"/>
    <w:rsid w:val="00457FB6"/>
    <w:rsid w:val="00470E78"/>
    <w:rsid w:val="00476676"/>
    <w:rsid w:val="0047719F"/>
    <w:rsid w:val="0049000E"/>
    <w:rsid w:val="004A2862"/>
    <w:rsid w:val="004A53E1"/>
    <w:rsid w:val="004B0EB7"/>
    <w:rsid w:val="004C3F90"/>
    <w:rsid w:val="004F2149"/>
    <w:rsid w:val="00500F8F"/>
    <w:rsid w:val="00502DEE"/>
    <w:rsid w:val="00506E1A"/>
    <w:rsid w:val="00513632"/>
    <w:rsid w:val="005947DB"/>
    <w:rsid w:val="005A10B2"/>
    <w:rsid w:val="005A1662"/>
    <w:rsid w:val="005A364D"/>
    <w:rsid w:val="005A3816"/>
    <w:rsid w:val="005A7DDB"/>
    <w:rsid w:val="005B7E78"/>
    <w:rsid w:val="005C2818"/>
    <w:rsid w:val="005C6201"/>
    <w:rsid w:val="00600112"/>
    <w:rsid w:val="00611B35"/>
    <w:rsid w:val="00625B6D"/>
    <w:rsid w:val="00640E75"/>
    <w:rsid w:val="00644F95"/>
    <w:rsid w:val="006535FD"/>
    <w:rsid w:val="006579A6"/>
    <w:rsid w:val="00661E89"/>
    <w:rsid w:val="0069591D"/>
    <w:rsid w:val="006B4FE1"/>
    <w:rsid w:val="006D4EB0"/>
    <w:rsid w:val="006E5122"/>
    <w:rsid w:val="006F5A26"/>
    <w:rsid w:val="006F73F3"/>
    <w:rsid w:val="007014D1"/>
    <w:rsid w:val="00710B2D"/>
    <w:rsid w:val="00722C5D"/>
    <w:rsid w:val="007378B1"/>
    <w:rsid w:val="00747191"/>
    <w:rsid w:val="00766273"/>
    <w:rsid w:val="00774CBE"/>
    <w:rsid w:val="00775C92"/>
    <w:rsid w:val="00781C91"/>
    <w:rsid w:val="00791D98"/>
    <w:rsid w:val="00795FBC"/>
    <w:rsid w:val="007C4E09"/>
    <w:rsid w:val="007D6761"/>
    <w:rsid w:val="007E74CA"/>
    <w:rsid w:val="008070F4"/>
    <w:rsid w:val="008215DC"/>
    <w:rsid w:val="00831418"/>
    <w:rsid w:val="008354D1"/>
    <w:rsid w:val="00864027"/>
    <w:rsid w:val="00870C5C"/>
    <w:rsid w:val="0088161E"/>
    <w:rsid w:val="0088332F"/>
    <w:rsid w:val="008D0058"/>
    <w:rsid w:val="008E2EA4"/>
    <w:rsid w:val="00931D44"/>
    <w:rsid w:val="00937837"/>
    <w:rsid w:val="0094006C"/>
    <w:rsid w:val="00945D3A"/>
    <w:rsid w:val="00947074"/>
    <w:rsid w:val="00957E4A"/>
    <w:rsid w:val="009904D3"/>
    <w:rsid w:val="009940AF"/>
    <w:rsid w:val="009A45E7"/>
    <w:rsid w:val="009B1505"/>
    <w:rsid w:val="009C4764"/>
    <w:rsid w:val="009E0DD7"/>
    <w:rsid w:val="009E3DE3"/>
    <w:rsid w:val="00A179A0"/>
    <w:rsid w:val="00A2100B"/>
    <w:rsid w:val="00A33185"/>
    <w:rsid w:val="00A46ABF"/>
    <w:rsid w:val="00A477E6"/>
    <w:rsid w:val="00A5687A"/>
    <w:rsid w:val="00A6683F"/>
    <w:rsid w:val="00A74ED1"/>
    <w:rsid w:val="00A926E6"/>
    <w:rsid w:val="00AA758F"/>
    <w:rsid w:val="00AD510F"/>
    <w:rsid w:val="00AF2A32"/>
    <w:rsid w:val="00AF4498"/>
    <w:rsid w:val="00AF51A1"/>
    <w:rsid w:val="00B41462"/>
    <w:rsid w:val="00B41EFD"/>
    <w:rsid w:val="00B467D4"/>
    <w:rsid w:val="00B8345C"/>
    <w:rsid w:val="00B860E5"/>
    <w:rsid w:val="00B91D02"/>
    <w:rsid w:val="00B93506"/>
    <w:rsid w:val="00BA02A3"/>
    <w:rsid w:val="00BA04FA"/>
    <w:rsid w:val="00BA197A"/>
    <w:rsid w:val="00BB13E6"/>
    <w:rsid w:val="00BD3627"/>
    <w:rsid w:val="00BE035C"/>
    <w:rsid w:val="00BE3921"/>
    <w:rsid w:val="00BE4C21"/>
    <w:rsid w:val="00C23FDD"/>
    <w:rsid w:val="00C4292B"/>
    <w:rsid w:val="00C57AEB"/>
    <w:rsid w:val="00C61129"/>
    <w:rsid w:val="00C62F18"/>
    <w:rsid w:val="00C80E09"/>
    <w:rsid w:val="00C81370"/>
    <w:rsid w:val="00C914B5"/>
    <w:rsid w:val="00C93AC8"/>
    <w:rsid w:val="00CB2C34"/>
    <w:rsid w:val="00CB4DC2"/>
    <w:rsid w:val="00CB5A35"/>
    <w:rsid w:val="00CD0891"/>
    <w:rsid w:val="00CD38B6"/>
    <w:rsid w:val="00CD558C"/>
    <w:rsid w:val="00CE1AE4"/>
    <w:rsid w:val="00D06F48"/>
    <w:rsid w:val="00D336A9"/>
    <w:rsid w:val="00D4648D"/>
    <w:rsid w:val="00D5287B"/>
    <w:rsid w:val="00D75DD4"/>
    <w:rsid w:val="00DA2253"/>
    <w:rsid w:val="00DB4431"/>
    <w:rsid w:val="00DB649B"/>
    <w:rsid w:val="00DB704E"/>
    <w:rsid w:val="00DC7D81"/>
    <w:rsid w:val="00DD2AAD"/>
    <w:rsid w:val="00DD54FE"/>
    <w:rsid w:val="00DD5C78"/>
    <w:rsid w:val="00DE0111"/>
    <w:rsid w:val="00DE27AA"/>
    <w:rsid w:val="00DE3AAE"/>
    <w:rsid w:val="00DF0111"/>
    <w:rsid w:val="00DF0292"/>
    <w:rsid w:val="00E006FA"/>
    <w:rsid w:val="00E173BB"/>
    <w:rsid w:val="00E202B3"/>
    <w:rsid w:val="00E33B38"/>
    <w:rsid w:val="00E45312"/>
    <w:rsid w:val="00E51629"/>
    <w:rsid w:val="00E62F0A"/>
    <w:rsid w:val="00E65BB2"/>
    <w:rsid w:val="00E90120"/>
    <w:rsid w:val="00E91055"/>
    <w:rsid w:val="00E9170A"/>
    <w:rsid w:val="00EB094E"/>
    <w:rsid w:val="00EB4852"/>
    <w:rsid w:val="00EC524C"/>
    <w:rsid w:val="00ED241F"/>
    <w:rsid w:val="00EE2954"/>
    <w:rsid w:val="00EE3315"/>
    <w:rsid w:val="00EF6E91"/>
    <w:rsid w:val="00F003E0"/>
    <w:rsid w:val="00F25E70"/>
    <w:rsid w:val="00F36CDE"/>
    <w:rsid w:val="00F461A3"/>
    <w:rsid w:val="00F579DF"/>
    <w:rsid w:val="00F61D0E"/>
    <w:rsid w:val="00F70592"/>
    <w:rsid w:val="00F868F8"/>
    <w:rsid w:val="00F942CA"/>
    <w:rsid w:val="00FA1A03"/>
    <w:rsid w:val="00FC14CB"/>
    <w:rsid w:val="00FC62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#5f5f5f,#777"/>
    </o:shapedefaults>
    <o:shapelayout v:ext="edit">
      <o:idmap v:ext="edit" data="1"/>
    </o:shapelayout>
  </w:shapeDefaults>
  <w:decimalSymbol w:val=","/>
  <w:listSeparator w:val=";"/>
  <w15:docId w15:val="{E78390F1-FB35-4B7A-BECE-A0470508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basedOn w:val="Normal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0F56E2"/>
    <w:pPr>
      <w:numPr>
        <w:numId w:val="35"/>
      </w:numPr>
      <w:spacing w:line="360" w:lineRule="auto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character" w:styleId="EndnoteReference">
    <w:name w:val="endnote reference"/>
    <w:basedOn w:val="DefaultParagraphFont"/>
    <w:rsid w:val="00E62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e\Dropbox\Diplomarbeit%205.AX%20-%20NetView\Planung\Meetings\pm_template_agenda_protokoll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DB481-A339-4F26-A8E6-F6D7A7D4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pm_template_agenda_protokoll_v2.dotx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M104</vt:lpstr>
      <vt:lpstr>M104</vt:lpstr>
    </vt:vector>
  </TitlesOfParts>
  <Company>Home</Company>
  <LinksUpToDate>false</LinksUpToDate>
  <CharactersWithSpaces>1357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M104</dc:title>
  <dc:creator>Sabine Schimpf</dc:creator>
  <cp:lastModifiedBy>Gregor Ivancsics</cp:lastModifiedBy>
  <cp:revision>123</cp:revision>
  <cp:lastPrinted>2014-11-19T14:46:00Z</cp:lastPrinted>
  <dcterms:created xsi:type="dcterms:W3CDTF">2014-10-17T06:45:00Z</dcterms:created>
  <dcterms:modified xsi:type="dcterms:W3CDTF">2014-11-19T14:46:00Z</dcterms:modified>
</cp:coreProperties>
</file>