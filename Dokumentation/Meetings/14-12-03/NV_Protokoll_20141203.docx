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20"/>
        <w:gridCol w:w="689"/>
        <w:gridCol w:w="1282"/>
        <w:gridCol w:w="1128"/>
        <w:gridCol w:w="283"/>
        <w:gridCol w:w="4504"/>
      </w:tblGrid>
      <w:tr w:rsidR="00117CDD" w:rsidRPr="00BE035C" w:rsidTr="00051758">
        <w:trPr>
          <w:trHeight w:hRule="exact" w:val="56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117CDD" w:rsidRPr="00BE035C" w:rsidRDefault="00117CDD" w:rsidP="00C35E48">
            <w:pPr>
              <w:pStyle w:val="Titel"/>
              <w:spacing w:line="240" w:lineRule="auto"/>
            </w:pPr>
            <w:r>
              <w:rPr>
                <w:color w:val="FF3300"/>
              </w:rPr>
              <w:t>Agenda</w:t>
            </w:r>
          </w:p>
        </w:tc>
      </w:tr>
      <w:tr w:rsidR="005A7DDB" w:rsidRPr="00BE035C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Projekttitel:</w:t>
            </w:r>
          </w:p>
        </w:tc>
        <w:tc>
          <w:tcPr>
            <w:tcW w:w="7906" w:type="dxa"/>
            <w:gridSpan w:val="6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644F95" w:rsidP="005A7DDB">
            <w:pPr>
              <w:rPr>
                <w:b/>
                <w:szCs w:val="18"/>
              </w:rPr>
            </w:pPr>
            <w:proofErr w:type="spellStart"/>
            <w:r>
              <w:rPr>
                <w:b/>
                <w:szCs w:val="18"/>
              </w:rPr>
              <w:t>NetView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Auftraggeber: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5A7DDB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 xml:space="preserve">Werner </w:t>
            </w:r>
            <w:proofErr w:type="spellStart"/>
            <w:r w:rsidRPr="007500C8">
              <w:rPr>
                <w:b/>
                <w:szCs w:val="18"/>
              </w:rPr>
              <w:t>Lugschitz</w:t>
            </w:r>
            <w:proofErr w:type="spellEnd"/>
          </w:p>
        </w:tc>
      </w:tr>
      <w:tr w:rsidR="005A7DDB" w:rsidRPr="00BE035C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:rsidR="005A7DDB" w:rsidRPr="00BE035C" w:rsidRDefault="005A7DDB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Auftragnehmer:</w:t>
            </w:r>
          </w:p>
        </w:tc>
        <w:tc>
          <w:tcPr>
            <w:tcW w:w="7906" w:type="dxa"/>
            <w:gridSpan w:val="6"/>
            <w:vAlign w:val="center"/>
          </w:tcPr>
          <w:p w:rsidR="005A7DDB" w:rsidRPr="00BE035C" w:rsidRDefault="007500C8" w:rsidP="006D4EB0">
            <w:pPr>
              <w:rPr>
                <w:b/>
                <w:szCs w:val="18"/>
              </w:rPr>
            </w:pPr>
            <w:r w:rsidRPr="007500C8">
              <w:rPr>
                <w:b/>
                <w:szCs w:val="18"/>
              </w:rPr>
              <w:t>Sabine Schimpf</w:t>
            </w:r>
          </w:p>
        </w:tc>
      </w:tr>
      <w:tr w:rsidR="00117CDD" w:rsidRPr="00BE035C" w:rsidTr="009637A0">
        <w:trPr>
          <w:trHeight w:val="284"/>
        </w:trPr>
        <w:tc>
          <w:tcPr>
            <w:tcW w:w="1971" w:type="dxa"/>
            <w:gridSpan w:val="3"/>
            <w:vAlign w:val="center"/>
          </w:tcPr>
          <w:p w:rsidR="00117CDD" w:rsidRPr="00BE035C" w:rsidRDefault="00117CDD" w:rsidP="005A7DDB">
            <w:pPr>
              <w:rPr>
                <w:color w:val="595959" w:themeColor="text1" w:themeTint="A6"/>
                <w:szCs w:val="18"/>
              </w:rPr>
            </w:pPr>
            <w:r w:rsidRPr="00BE035C">
              <w:rPr>
                <w:color w:val="595959" w:themeColor="text1" w:themeTint="A6"/>
                <w:szCs w:val="18"/>
              </w:rPr>
              <w:t>Schuljahr:</w:t>
            </w:r>
          </w:p>
        </w:tc>
        <w:tc>
          <w:tcPr>
            <w:tcW w:w="1971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2014/15</w:t>
            </w:r>
          </w:p>
        </w:tc>
        <w:tc>
          <w:tcPr>
            <w:tcW w:w="1128" w:type="dxa"/>
            <w:vAlign w:val="center"/>
          </w:tcPr>
          <w:p w:rsidR="00117CDD" w:rsidRPr="00BE035C" w:rsidRDefault="00117CDD" w:rsidP="005A7DDB">
            <w:pPr>
              <w:rPr>
                <w:szCs w:val="18"/>
              </w:rPr>
            </w:pPr>
            <w:r w:rsidRPr="00117CDD">
              <w:rPr>
                <w:color w:val="595959" w:themeColor="text1" w:themeTint="A6"/>
                <w:szCs w:val="18"/>
              </w:rPr>
              <w:t>Klasse:</w:t>
            </w:r>
          </w:p>
        </w:tc>
        <w:tc>
          <w:tcPr>
            <w:tcW w:w="4787" w:type="dxa"/>
            <w:gridSpan w:val="2"/>
            <w:vAlign w:val="center"/>
          </w:tcPr>
          <w:p w:rsidR="00117CDD" w:rsidRPr="00BE035C" w:rsidRDefault="00644F95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5AX</w:t>
            </w:r>
          </w:p>
        </w:tc>
      </w:tr>
      <w:tr w:rsidR="005A7DDB" w:rsidRPr="00BE035C" w:rsidTr="005A7DDB"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/>
        </w:tc>
      </w:tr>
      <w:tr w:rsidR="000A440B" w:rsidRPr="00BE035C" w:rsidTr="000A440B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2693" w:type="dxa"/>
            <w:gridSpan w:val="3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504" w:type="dxa"/>
            <w:tcBorders>
              <w:top w:val="single" w:sz="4" w:space="0" w:color="A6A6A6" w:themeColor="background1" w:themeShade="A6"/>
            </w:tcBorders>
            <w:vAlign w:val="center"/>
          </w:tcPr>
          <w:p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0A440B" w:rsidRPr="00BE035C" w:rsidTr="000A440B">
        <w:tc>
          <w:tcPr>
            <w:tcW w:w="1101" w:type="dxa"/>
            <w:vAlign w:val="center"/>
          </w:tcPr>
          <w:p w:rsidR="005A7DDB" w:rsidRPr="00BE035C" w:rsidRDefault="005A7DDB" w:rsidP="00047F71">
            <w:pPr>
              <w:pStyle w:val="Versionsnummer"/>
            </w:pPr>
            <w:r w:rsidRPr="00BE035C">
              <w:t>v1.0</w:t>
            </w:r>
          </w:p>
        </w:tc>
        <w:tc>
          <w:tcPr>
            <w:tcW w:w="1559" w:type="dxa"/>
            <w:gridSpan w:val="3"/>
            <w:vAlign w:val="center"/>
          </w:tcPr>
          <w:p w:rsidR="005A7DDB" w:rsidRPr="00BE035C" w:rsidRDefault="00702D95" w:rsidP="00047F71">
            <w:pPr>
              <w:pStyle w:val="Versionsnummer"/>
            </w:pPr>
            <w:r>
              <w:t>19.12</w:t>
            </w:r>
            <w:r w:rsidR="00506E1A">
              <w:t>.2014</w:t>
            </w:r>
          </w:p>
        </w:tc>
        <w:tc>
          <w:tcPr>
            <w:tcW w:w="2693" w:type="dxa"/>
            <w:gridSpan w:val="3"/>
            <w:vAlign w:val="center"/>
          </w:tcPr>
          <w:p w:rsidR="005A7DDB" w:rsidRPr="00BE035C" w:rsidRDefault="00702D95" w:rsidP="00506E1A">
            <w:pPr>
              <w:pStyle w:val="Versionsnummer"/>
            </w:pPr>
            <w:r>
              <w:t>Sabine Schimpf</w:t>
            </w:r>
          </w:p>
        </w:tc>
        <w:tc>
          <w:tcPr>
            <w:tcW w:w="4504" w:type="dxa"/>
            <w:vAlign w:val="center"/>
          </w:tcPr>
          <w:p w:rsidR="005A7DDB" w:rsidRPr="00BE035C" w:rsidRDefault="00506E1A" w:rsidP="00047F71">
            <w:pPr>
              <w:pStyle w:val="Versionsnummer"/>
            </w:pPr>
            <w:r>
              <w:t>Erstellen der Agenda</w:t>
            </w:r>
          </w:p>
        </w:tc>
      </w:tr>
      <w:tr w:rsidR="005A7DDB" w:rsidRPr="00BE035C" w:rsidTr="003F2BE4">
        <w:trPr>
          <w:trHeight w:val="107"/>
        </w:trPr>
        <w:tc>
          <w:tcPr>
            <w:tcW w:w="9857" w:type="dxa"/>
            <w:gridSpan w:val="8"/>
            <w:tcBorders>
              <w:bottom w:val="single" w:sz="4" w:space="0" w:color="A6A6A6" w:themeColor="background1" w:themeShade="A6"/>
            </w:tcBorders>
            <w:vAlign w:val="center"/>
          </w:tcPr>
          <w:p w:rsidR="005A7DDB" w:rsidRPr="00BE035C" w:rsidRDefault="005A7DDB" w:rsidP="003F2BE4">
            <w:pPr>
              <w:pStyle w:val="Versionsnummer"/>
            </w:pPr>
          </w:p>
        </w:tc>
      </w:tr>
    </w:tbl>
    <w:p w:rsidR="00B91D02" w:rsidRDefault="00B91D02" w:rsidP="00B91D02">
      <w:bookmarkStart w:id="0" w:name="_Toc239072679"/>
      <w:bookmarkStart w:id="1" w:name="_Toc239073005"/>
    </w:p>
    <w:tbl>
      <w:tblPr>
        <w:tblW w:w="985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984"/>
        <w:gridCol w:w="1418"/>
        <w:gridCol w:w="1843"/>
        <w:gridCol w:w="709"/>
        <w:gridCol w:w="2939"/>
      </w:tblGrid>
      <w:tr w:rsidR="00E62F0A" w:rsidRPr="00E62F0A" w:rsidTr="00506E1A">
        <w:trPr>
          <w:trHeight w:val="327"/>
        </w:trPr>
        <w:tc>
          <w:tcPr>
            <w:tcW w:w="2943" w:type="dxa"/>
            <w:gridSpan w:val="2"/>
            <w:shd w:val="clear" w:color="auto" w:fill="F2F2F2"/>
            <w:tcMar>
              <w:top w:w="57" w:type="dxa"/>
              <w:bottom w:w="57" w:type="dxa"/>
            </w:tcMar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Thema</w:t>
            </w:r>
            <w:r>
              <w:rPr>
                <w:color w:val="595959" w:themeColor="text1" w:themeTint="A6"/>
                <w:szCs w:val="18"/>
              </w:rPr>
              <w:t>/Ziel</w:t>
            </w:r>
            <w:r w:rsidRPr="00E62F0A">
              <w:rPr>
                <w:color w:val="595959" w:themeColor="text1" w:themeTint="A6"/>
                <w:szCs w:val="18"/>
              </w:rPr>
              <w:t xml:space="preserve"> des Meetings: </w:t>
            </w:r>
          </w:p>
        </w:tc>
        <w:tc>
          <w:tcPr>
            <w:tcW w:w="6909" w:type="dxa"/>
            <w:gridSpan w:val="4"/>
            <w:shd w:val="clear" w:color="auto" w:fill="auto"/>
            <w:vAlign w:val="center"/>
          </w:tcPr>
          <w:p w:rsidR="00E62F0A" w:rsidRPr="00E62F0A" w:rsidRDefault="00644F95" w:rsidP="00ED256E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Fortschrittsbericht</w:t>
            </w:r>
          </w:p>
        </w:tc>
      </w:tr>
      <w:tr w:rsidR="00E62F0A" w:rsidRPr="00117CDD" w:rsidTr="00506E1A">
        <w:trPr>
          <w:trHeight w:hRule="exact" w:val="397"/>
        </w:trPr>
        <w:tc>
          <w:tcPr>
            <w:tcW w:w="95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Datum: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62F0A" w:rsidRPr="00117CDD" w:rsidRDefault="009F183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3.12</w:t>
            </w:r>
            <w:r w:rsidR="00644F95">
              <w:rPr>
                <w:color w:val="595959" w:themeColor="text1" w:themeTint="A6"/>
                <w:szCs w:val="18"/>
              </w:rPr>
              <w:t>.2014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E62F0A" w:rsidRPr="00E62F0A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Uhrzeit</w:t>
            </w:r>
            <w:r w:rsidR="00E62F0A" w:rsidRPr="00E62F0A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2F0A" w:rsidRPr="00117CDD" w:rsidRDefault="00BB5FDF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14:20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Ort: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E62F0A" w:rsidRPr="00117CDD" w:rsidRDefault="00644F95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359B</w:t>
            </w:r>
          </w:p>
        </w:tc>
      </w:tr>
      <w:tr w:rsidR="00E62F0A" w:rsidRPr="00EF5A03" w:rsidTr="00506E1A">
        <w:trPr>
          <w:trHeight w:hRule="exact" w:val="397"/>
        </w:trPr>
        <w:tc>
          <w:tcPr>
            <w:tcW w:w="2943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Teilnehmer</w:t>
            </w:r>
            <w:r w:rsidRPr="00E62F0A">
              <w:rPr>
                <w:rStyle w:val="Endnotenzeichen"/>
              </w:rPr>
              <w:t>1</w:t>
            </w:r>
          </w:p>
        </w:tc>
        <w:tc>
          <w:tcPr>
            <w:tcW w:w="3261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Position / Funktion</w:t>
            </w:r>
          </w:p>
        </w:tc>
        <w:tc>
          <w:tcPr>
            <w:tcW w:w="3648" w:type="dxa"/>
            <w:gridSpan w:val="2"/>
            <w:shd w:val="clear" w:color="auto" w:fill="F2F2F2"/>
            <w:vAlign w:val="center"/>
          </w:tcPr>
          <w:p w:rsidR="00E62F0A" w:rsidRPr="00E62F0A" w:rsidRDefault="00E62F0A" w:rsidP="00117CDD">
            <w:pPr>
              <w:spacing w:line="240" w:lineRule="auto"/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Aufgabenbereich</w:t>
            </w:r>
          </w:p>
        </w:tc>
      </w:tr>
      <w:tr w:rsidR="00E62F0A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Werner </w:t>
            </w:r>
            <w:proofErr w:type="spellStart"/>
            <w:r>
              <w:rPr>
                <w:szCs w:val="18"/>
              </w:rPr>
              <w:t>Lugschitz</w:t>
            </w:r>
            <w:proofErr w:type="spellEnd"/>
            <w:r w:rsidR="00506E1A">
              <w:rPr>
                <w:szCs w:val="18"/>
              </w:rPr>
              <w:t xml:space="preserve"> (LUG)</w:t>
            </w:r>
          </w:p>
        </w:tc>
        <w:tc>
          <w:tcPr>
            <w:tcW w:w="3261" w:type="dxa"/>
            <w:gridSpan w:val="2"/>
            <w:vAlign w:val="center"/>
          </w:tcPr>
          <w:p w:rsidR="00E62F0A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Hauptbetreuer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E62F0A" w:rsidRPr="00E62F0A" w:rsidRDefault="00E62F0A" w:rsidP="006579A6">
            <w:pPr>
              <w:spacing w:line="240" w:lineRule="auto"/>
              <w:rPr>
                <w:szCs w:val="18"/>
              </w:rPr>
            </w:pP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Sabine Schimpf</w:t>
            </w:r>
            <w:r w:rsidR="00506E1A">
              <w:rPr>
                <w:szCs w:val="18"/>
              </w:rPr>
              <w:t xml:space="preserve"> (SCI)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Projektleiterin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Animation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Martin Hammerbacher</w:t>
            </w:r>
            <w:r w:rsidR="00506E1A">
              <w:rPr>
                <w:szCs w:val="18"/>
              </w:rPr>
              <w:t xml:space="preserve"> (HAM)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Stv</w:t>
            </w:r>
            <w:proofErr w:type="spellEnd"/>
            <w:r>
              <w:rPr>
                <w:szCs w:val="18"/>
              </w:rPr>
              <w:t>. Projektleiter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Pr="00E62F0A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Datenbank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Abigail Steinhardt</w:t>
            </w:r>
            <w:r w:rsidR="00506E1A">
              <w:rPr>
                <w:szCs w:val="18"/>
              </w:rPr>
              <w:t xml:space="preserve"> (STE)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Marketing</w:t>
            </w:r>
          </w:p>
        </w:tc>
      </w:tr>
      <w:tr w:rsidR="00644F95" w:rsidRPr="00EF5A03" w:rsidTr="00506E1A">
        <w:trPr>
          <w:trHeight w:val="404"/>
        </w:trPr>
        <w:tc>
          <w:tcPr>
            <w:tcW w:w="2943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Gregor </w:t>
            </w:r>
            <w:proofErr w:type="spellStart"/>
            <w:r>
              <w:rPr>
                <w:szCs w:val="18"/>
              </w:rPr>
              <w:t>Ivancsics</w:t>
            </w:r>
            <w:proofErr w:type="spellEnd"/>
            <w:r w:rsidR="00506E1A">
              <w:rPr>
                <w:szCs w:val="18"/>
              </w:rPr>
              <w:t xml:space="preserve"> (IVA)</w:t>
            </w:r>
          </w:p>
        </w:tc>
        <w:tc>
          <w:tcPr>
            <w:tcW w:w="3261" w:type="dxa"/>
            <w:gridSpan w:val="2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Projektmitarbeiter</w:t>
            </w:r>
          </w:p>
        </w:tc>
        <w:tc>
          <w:tcPr>
            <w:tcW w:w="3648" w:type="dxa"/>
            <w:gridSpan w:val="2"/>
            <w:shd w:val="clear" w:color="auto" w:fill="auto"/>
            <w:vAlign w:val="center"/>
          </w:tcPr>
          <w:p w:rsidR="00644F95" w:rsidRDefault="00644F95" w:rsidP="006579A6">
            <w:p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Netzwerk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9849"/>
      </w:tblGrid>
      <w:tr w:rsidR="00E62F0A" w:rsidRPr="00EF5A03" w:rsidTr="00ED256E">
        <w:trPr>
          <w:trHeight w:val="345"/>
        </w:trPr>
        <w:tc>
          <w:tcPr>
            <w:tcW w:w="9849" w:type="dxa"/>
            <w:shd w:val="clear" w:color="auto" w:fill="F2F2F2"/>
            <w:vAlign w:val="center"/>
          </w:tcPr>
          <w:p w:rsidR="00E62F0A" w:rsidRPr="00E62F0A" w:rsidRDefault="00E62F0A" w:rsidP="00ED256E">
            <w:pPr>
              <w:rPr>
                <w:color w:val="595959" w:themeColor="text1" w:themeTint="A6"/>
                <w:szCs w:val="18"/>
              </w:rPr>
            </w:pPr>
            <w:r w:rsidRPr="00E62F0A">
              <w:rPr>
                <w:color w:val="595959" w:themeColor="text1" w:themeTint="A6"/>
                <w:szCs w:val="18"/>
              </w:rPr>
              <w:t>Verteiler</w:t>
            </w:r>
            <w:r w:rsidRPr="00E62F0A">
              <w:rPr>
                <w:rStyle w:val="Endnotenzeichen"/>
              </w:rPr>
              <w:t>1</w:t>
            </w:r>
          </w:p>
        </w:tc>
      </w:tr>
      <w:tr w:rsidR="00E62F0A" w:rsidRPr="00EF5A03" w:rsidTr="00ED256E">
        <w:trPr>
          <w:trHeight w:val="420"/>
        </w:trPr>
        <w:tc>
          <w:tcPr>
            <w:tcW w:w="9849" w:type="dxa"/>
            <w:vAlign w:val="center"/>
          </w:tcPr>
          <w:p w:rsidR="00E62F0A" w:rsidRPr="00EF5A03" w:rsidRDefault="00E62F0A" w:rsidP="00E33B38">
            <w:pPr>
              <w:spacing w:line="240" w:lineRule="auto"/>
              <w:rPr>
                <w:rFonts w:ascii="Verdana" w:hAnsi="Verdana"/>
                <w:szCs w:val="22"/>
              </w:rPr>
            </w:pPr>
            <w:r w:rsidRPr="00EF5A03">
              <w:rPr>
                <w:rFonts w:ascii="Verdana" w:hAnsi="Verdana"/>
                <w:szCs w:val="22"/>
              </w:rPr>
              <w:t>Teilnehmer</w:t>
            </w:r>
          </w:p>
        </w:tc>
      </w:tr>
    </w:tbl>
    <w:p w:rsidR="00E62F0A" w:rsidRPr="00117CDD" w:rsidRDefault="00E62F0A" w:rsidP="00E62F0A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A520CD" w:rsidTr="00ED256E">
        <w:tc>
          <w:tcPr>
            <w:tcW w:w="9854" w:type="dxa"/>
            <w:gridSpan w:val="8"/>
            <w:shd w:val="clear" w:color="auto" w:fill="F2F2F2"/>
            <w:vAlign w:val="center"/>
          </w:tcPr>
          <w:p w:rsidR="00E62F0A" w:rsidRPr="00117CDD" w:rsidRDefault="00E62F0A" w:rsidP="00ED256E">
            <w:pPr>
              <w:rPr>
                <w:b/>
                <w:szCs w:val="18"/>
              </w:rPr>
            </w:pPr>
            <w:r w:rsidRPr="00117CDD">
              <w:rPr>
                <w:b/>
                <w:szCs w:val="18"/>
              </w:rPr>
              <w:t>Tagesordnungspunkte</w:t>
            </w:r>
          </w:p>
        </w:tc>
      </w:tr>
      <w:tr w:rsidR="00E62F0A" w:rsidRPr="00117CDD" w:rsidTr="00ED256E">
        <w:tc>
          <w:tcPr>
            <w:tcW w:w="47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#</w:t>
            </w:r>
          </w:p>
        </w:tc>
        <w:tc>
          <w:tcPr>
            <w:tcW w:w="912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Zeit</w:t>
            </w:r>
          </w:p>
        </w:tc>
        <w:tc>
          <w:tcPr>
            <w:tcW w:w="85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Dauer</w:t>
            </w:r>
          </w:p>
        </w:tc>
        <w:tc>
          <w:tcPr>
            <w:tcW w:w="4735" w:type="dxa"/>
            <w:shd w:val="clear" w:color="auto" w:fill="F2F2F2"/>
          </w:tcPr>
          <w:p w:rsidR="00E62F0A" w:rsidRPr="00117CDD" w:rsidRDefault="00E62F0A" w:rsidP="00ED256E">
            <w:pPr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Tagesordnungspunkt</w:t>
            </w:r>
          </w:p>
        </w:tc>
        <w:tc>
          <w:tcPr>
            <w:tcW w:w="64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Vor.</w:t>
            </w:r>
            <w:r w:rsidRPr="00117CDD">
              <w:rPr>
                <w:rStyle w:val="Endnotenzeichen"/>
              </w:rPr>
              <w:t>2</w:t>
            </w:r>
          </w:p>
        </w:tc>
        <w:tc>
          <w:tcPr>
            <w:tcW w:w="587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Erg</w:t>
            </w:r>
            <w:r w:rsidRPr="00117CDD">
              <w:rPr>
                <w:rStyle w:val="Endnotenzeichen"/>
              </w:rPr>
              <w:t>3</w:t>
            </w:r>
          </w:p>
        </w:tc>
        <w:tc>
          <w:tcPr>
            <w:tcW w:w="671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Ver.</w:t>
            </w:r>
          </w:p>
        </w:tc>
        <w:tc>
          <w:tcPr>
            <w:tcW w:w="983" w:type="dxa"/>
            <w:shd w:val="clear" w:color="auto" w:fill="F2F2F2"/>
          </w:tcPr>
          <w:p w:rsidR="00E62F0A" w:rsidRPr="00117CDD" w:rsidRDefault="00E62F0A" w:rsidP="00117CDD">
            <w:pPr>
              <w:jc w:val="center"/>
              <w:rPr>
                <w:b/>
                <w:sz w:val="16"/>
                <w:szCs w:val="16"/>
              </w:rPr>
            </w:pPr>
            <w:r w:rsidRPr="00117CDD">
              <w:rPr>
                <w:b/>
                <w:sz w:val="16"/>
                <w:szCs w:val="16"/>
              </w:rPr>
              <w:t>Deadline</w:t>
            </w:r>
          </w:p>
        </w:tc>
      </w:tr>
    </w:tbl>
    <w:p w:rsidR="00117CDD" w:rsidRPr="00117CDD" w:rsidRDefault="00117CDD" w:rsidP="00ED256E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62F0A" w:rsidRPr="000A4790" w:rsidTr="00ED256E">
        <w:tc>
          <w:tcPr>
            <w:tcW w:w="472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01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62F0A" w:rsidRPr="000A4790" w:rsidRDefault="00BB5FDF" w:rsidP="000A4790">
            <w:pPr>
              <w:spacing w:line="240" w:lineRule="auto"/>
              <w:jc w:val="center"/>
            </w:pPr>
            <w:r>
              <w:t>14:20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  <w:jc w:val="center"/>
            </w:pPr>
            <w:r w:rsidRPr="000A4790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62F0A" w:rsidRPr="000A4790" w:rsidRDefault="00E62F0A" w:rsidP="000A4790">
            <w:pPr>
              <w:spacing w:line="240" w:lineRule="auto"/>
            </w:pPr>
            <w:r w:rsidRPr="000A4790">
              <w:t xml:space="preserve">Einleitung und Aufnahme weitere </w:t>
            </w:r>
            <w:proofErr w:type="spellStart"/>
            <w:r w:rsidRPr="000A4790">
              <w:t>TO’s</w:t>
            </w:r>
            <w:proofErr w:type="spellEnd"/>
          </w:p>
        </w:tc>
      </w:tr>
      <w:tr w:rsidR="00E62F0A" w:rsidRPr="007B45CE" w:rsidTr="00ED256E">
        <w:tc>
          <w:tcPr>
            <w:tcW w:w="6970" w:type="dxa"/>
            <w:gridSpan w:val="4"/>
            <w:vAlign w:val="center"/>
          </w:tcPr>
          <w:p w:rsidR="00E62F0A" w:rsidRPr="007B45CE" w:rsidRDefault="00E62F0A" w:rsidP="00117CDD">
            <w:r>
              <w:t>Aufnahme weiterer Tagesordnungspunkte</w:t>
            </w:r>
          </w:p>
        </w:tc>
        <w:tc>
          <w:tcPr>
            <w:tcW w:w="64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587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</w:p>
        </w:tc>
        <w:tc>
          <w:tcPr>
            <w:tcW w:w="671" w:type="dxa"/>
            <w:vAlign w:val="center"/>
          </w:tcPr>
          <w:p w:rsidR="00E62F0A" w:rsidRPr="007B45CE" w:rsidRDefault="00BB5FDF" w:rsidP="007500C8">
            <w:pPr>
              <w:rPr>
                <w:szCs w:val="18"/>
              </w:rPr>
            </w:pPr>
            <w:r>
              <w:rPr>
                <w:szCs w:val="18"/>
              </w:rPr>
              <w:t>HAM</w:t>
            </w:r>
          </w:p>
        </w:tc>
        <w:tc>
          <w:tcPr>
            <w:tcW w:w="983" w:type="dxa"/>
            <w:vAlign w:val="center"/>
          </w:tcPr>
          <w:p w:rsidR="00E62F0A" w:rsidRPr="007B45CE" w:rsidRDefault="00E62F0A" w:rsidP="00117CDD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</w:tr>
    </w:tbl>
    <w:p w:rsidR="00EF6E91" w:rsidRDefault="00EF6E91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EF6E91" w:rsidRPr="00EF6E91" w:rsidTr="00ED256E">
        <w:tc>
          <w:tcPr>
            <w:tcW w:w="472" w:type="dxa"/>
            <w:shd w:val="clear" w:color="auto" w:fill="F2F2F2"/>
            <w:vAlign w:val="center"/>
          </w:tcPr>
          <w:p w:rsidR="00EF6E91" w:rsidRPr="00EF6E91" w:rsidRDefault="00EF6E91" w:rsidP="000A4790">
            <w:pPr>
              <w:spacing w:line="240" w:lineRule="auto"/>
              <w:jc w:val="center"/>
            </w:pPr>
            <w:r w:rsidRPr="00EF6E91">
              <w:t>0</w:t>
            </w:r>
            <w:r>
              <w:t>2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14:25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EF6E91" w:rsidRPr="00EF6E91" w:rsidRDefault="00BB5FDF" w:rsidP="000A4790">
            <w:pPr>
              <w:spacing w:line="240" w:lineRule="auto"/>
              <w:jc w:val="center"/>
            </w:pPr>
            <w:r>
              <w:t>15</w:t>
            </w:r>
            <w:r w:rsidR="00EF6E91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EF6E91" w:rsidRPr="00EF6E91" w:rsidRDefault="00E33B38" w:rsidP="00EF6E91">
            <w:pPr>
              <w:spacing w:line="240" w:lineRule="auto"/>
            </w:pPr>
            <w:r>
              <w:t>Fortschritt</w:t>
            </w: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581DFD" w:rsidP="009F183F">
            <w:pPr>
              <w:spacing w:line="240" w:lineRule="auto"/>
            </w:pPr>
            <w:r>
              <w:t xml:space="preserve">SCI: </w:t>
            </w:r>
            <w:r w:rsidR="009F183F">
              <w:t>Modelle</w:t>
            </w:r>
          </w:p>
          <w:p w:rsidR="00EB20F4" w:rsidRDefault="00EB20F4" w:rsidP="009F183F">
            <w:pPr>
              <w:spacing w:line="240" w:lineRule="auto"/>
            </w:pPr>
            <w:r>
              <w:t xml:space="preserve">    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SCI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  <w:tr w:rsidR="00C4292B" w:rsidRPr="00EF6E91" w:rsidTr="00ED256E">
        <w:tc>
          <w:tcPr>
            <w:tcW w:w="6970" w:type="dxa"/>
            <w:gridSpan w:val="4"/>
            <w:vAlign w:val="center"/>
          </w:tcPr>
          <w:p w:rsidR="00C4292B" w:rsidRDefault="00C4292B" w:rsidP="00BB5FDF">
            <w:pPr>
              <w:spacing w:line="240" w:lineRule="auto"/>
            </w:pPr>
            <w:r>
              <w:t>IVA</w:t>
            </w:r>
            <w:r w:rsidR="00BB5FDF">
              <w:t>, HAM</w:t>
            </w:r>
            <w:r>
              <w:t>:</w:t>
            </w:r>
            <w:r w:rsidR="00624F62">
              <w:t xml:space="preserve"> Fortschritt SNMP-Manager, </w:t>
            </w:r>
            <w:r w:rsidR="00702D95">
              <w:t>Datenbank, Test im Schulnetz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IVA</w:t>
            </w:r>
          </w:p>
          <w:p w:rsidR="00BB5FDF" w:rsidRDefault="00BB5FDF" w:rsidP="00C4292B">
            <w:pPr>
              <w:spacing w:line="240" w:lineRule="auto"/>
            </w:pPr>
            <w:r>
              <w:t>HAM</w:t>
            </w:r>
          </w:p>
        </w:tc>
        <w:tc>
          <w:tcPr>
            <w:tcW w:w="983" w:type="dxa"/>
            <w:vAlign w:val="center"/>
          </w:tcPr>
          <w:p w:rsidR="00C4292B" w:rsidRPr="00EF6E91" w:rsidRDefault="00C4292B" w:rsidP="00EF6E91">
            <w:pPr>
              <w:spacing w:line="240" w:lineRule="auto"/>
            </w:pPr>
          </w:p>
        </w:tc>
      </w:tr>
    </w:tbl>
    <w:p w:rsidR="00EF6E91" w:rsidRDefault="00EF6E91">
      <w:pPr>
        <w:spacing w:line="240" w:lineRule="auto"/>
      </w:pPr>
    </w:p>
    <w:p w:rsidR="00BB5FDF" w:rsidRDefault="00BB5FDF">
      <w:pPr>
        <w:spacing w:line="240" w:lineRule="auto"/>
      </w:pPr>
    </w:p>
    <w:p w:rsidR="00BB5FDF" w:rsidRDefault="00BB5FDF">
      <w:pPr>
        <w:spacing w:line="240" w:lineRule="auto"/>
      </w:pPr>
    </w:p>
    <w:p w:rsidR="009F183F" w:rsidRDefault="009F183F">
      <w:pPr>
        <w:spacing w:line="240" w:lineRule="auto"/>
      </w:pPr>
    </w:p>
    <w:p w:rsidR="00BB5FDF" w:rsidRDefault="00BB5FDF">
      <w:pPr>
        <w:spacing w:line="240" w:lineRule="auto"/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C4292B" w:rsidRPr="00EF6E91" w:rsidTr="00B60D74">
        <w:tc>
          <w:tcPr>
            <w:tcW w:w="472" w:type="dxa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  <w:jc w:val="center"/>
            </w:pPr>
            <w:r w:rsidRPr="00EF6E91">
              <w:t>0</w:t>
            </w:r>
            <w:r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C4292B" w:rsidRPr="00EF6E91" w:rsidRDefault="00BB5FDF" w:rsidP="00BB5FDF">
            <w:pPr>
              <w:spacing w:line="240" w:lineRule="auto"/>
              <w:jc w:val="center"/>
            </w:pPr>
            <w:r>
              <w:t>14</w:t>
            </w:r>
            <w:r w:rsidR="00C4292B" w:rsidRPr="00EF6E91">
              <w:t>:</w:t>
            </w:r>
            <w:r>
              <w:t>45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C4292B" w:rsidRPr="00EF6E91" w:rsidRDefault="00BB5FDF" w:rsidP="00B60D74">
            <w:pPr>
              <w:spacing w:line="240" w:lineRule="auto"/>
              <w:jc w:val="center"/>
            </w:pPr>
            <w:r>
              <w:t>25</w:t>
            </w:r>
            <w:r w:rsidR="00C4292B" w:rsidRPr="00EF6E91">
              <w:t>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Fragen / Feedback</w:t>
            </w:r>
          </w:p>
        </w:tc>
      </w:tr>
      <w:tr w:rsidR="00BB5FDF" w:rsidRPr="00EF6E91" w:rsidTr="00BB5FDF">
        <w:trPr>
          <w:trHeight w:val="359"/>
        </w:trPr>
        <w:tc>
          <w:tcPr>
            <w:tcW w:w="6970" w:type="dxa"/>
            <w:gridSpan w:val="4"/>
            <w:vAlign w:val="center"/>
          </w:tcPr>
          <w:p w:rsidR="00BB5FDF" w:rsidRDefault="00BB5FDF" w:rsidP="00B60D74">
            <w:pPr>
              <w:spacing w:line="240" w:lineRule="auto"/>
            </w:pPr>
            <w:r>
              <w:t>Feedback</w:t>
            </w:r>
          </w:p>
          <w:p w:rsidR="00EB20F4" w:rsidRDefault="00EB20F4" w:rsidP="00B60D74">
            <w:pPr>
              <w:spacing w:line="240" w:lineRule="auto"/>
            </w:pPr>
            <w:r>
              <w:t>Sabine:</w:t>
            </w:r>
          </w:p>
          <w:p w:rsidR="00EB20F4" w:rsidRDefault="00EB20F4" w:rsidP="00B60D74">
            <w:pPr>
              <w:spacing w:line="240" w:lineRule="auto"/>
            </w:pPr>
            <w:r>
              <w:t xml:space="preserve">  Zuordnung von Datenbank zu Webanwendung</w:t>
            </w:r>
          </w:p>
          <w:p w:rsidR="005077DA" w:rsidRDefault="005077DA" w:rsidP="00B60D74">
            <w:pPr>
              <w:spacing w:line="240" w:lineRule="auto"/>
            </w:pPr>
            <w:r>
              <w:t xml:space="preserve">  Über Wochenende </w:t>
            </w:r>
            <w:proofErr w:type="spellStart"/>
            <w:r>
              <w:t>harcoden</w:t>
            </w:r>
            <w:proofErr w:type="spellEnd"/>
          </w:p>
          <w:p w:rsidR="00EB20F4" w:rsidRDefault="00EB20F4" w:rsidP="00B60D74">
            <w:pPr>
              <w:spacing w:line="240" w:lineRule="auto"/>
            </w:pPr>
            <w:r>
              <w:t>Martin:</w:t>
            </w:r>
          </w:p>
          <w:p w:rsidR="00EB20F4" w:rsidRDefault="00EB20F4" w:rsidP="00B60D74">
            <w:pPr>
              <w:spacing w:line="240" w:lineRule="auto"/>
            </w:pPr>
            <w:r>
              <w:t xml:space="preserve"> Namensfeld für Devices</w:t>
            </w:r>
          </w:p>
          <w:p w:rsidR="00EB20F4" w:rsidRDefault="005077DA" w:rsidP="00B60D74">
            <w:pPr>
              <w:spacing w:line="240" w:lineRule="auto"/>
            </w:pPr>
            <w:r>
              <w:t xml:space="preserve"> Feld für v2 oder v3</w:t>
            </w:r>
          </w:p>
          <w:p w:rsidR="005077DA" w:rsidRDefault="005077DA" w:rsidP="00B60D74">
            <w:pPr>
              <w:spacing w:line="240" w:lineRule="auto"/>
            </w:pPr>
            <w:r>
              <w:t xml:space="preserve"> Feld für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  <w:p w:rsidR="00972DF3" w:rsidRDefault="00972DF3" w:rsidP="00B60D74">
            <w:pPr>
              <w:spacing w:line="240" w:lineRule="auto"/>
            </w:pPr>
            <w:r>
              <w:t xml:space="preserve"> View für </w:t>
            </w:r>
            <w:proofErr w:type="spellStart"/>
            <w:r>
              <w:t>sabine</w:t>
            </w:r>
            <w:proofErr w:type="spellEnd"/>
            <w:r>
              <w:t>(</w:t>
            </w:r>
            <w:proofErr w:type="spellStart"/>
            <w:r>
              <w:t>passwörter</w:t>
            </w:r>
            <w:proofErr w:type="spellEnd"/>
            <w:r>
              <w:t xml:space="preserve"> ausblenden)</w:t>
            </w:r>
          </w:p>
          <w:p w:rsidR="005077DA" w:rsidRDefault="005077DA" w:rsidP="00B60D74">
            <w:pPr>
              <w:spacing w:line="240" w:lineRule="auto"/>
            </w:pPr>
            <w:r>
              <w:t xml:space="preserve"> Maximum-Security</w:t>
            </w:r>
            <w:r w:rsidR="00C62EC5">
              <w:t xml:space="preserve">(nur aus </w:t>
            </w:r>
            <w:proofErr w:type="spellStart"/>
            <w:r w:rsidR="00C62EC5">
              <w:t>management</w:t>
            </w:r>
            <w:proofErr w:type="spellEnd"/>
            <w:r w:rsidR="00C62EC5">
              <w:t xml:space="preserve"> </w:t>
            </w:r>
            <w:proofErr w:type="spellStart"/>
            <w:r w:rsidR="00C62EC5">
              <w:t>vlan</w:t>
            </w:r>
            <w:proofErr w:type="spellEnd"/>
            <w:r w:rsidR="00C62EC5">
              <w:t xml:space="preserve">, </w:t>
            </w:r>
            <w:proofErr w:type="spellStart"/>
            <w:r w:rsidR="00C62EC5">
              <w:t>datenbank</w:t>
            </w:r>
            <w:proofErr w:type="spellEnd"/>
            <w:r w:rsidR="00C62EC5">
              <w:t xml:space="preserve"> nur lokal editierbar, </w:t>
            </w:r>
            <w:proofErr w:type="spellStart"/>
            <w:r w:rsidR="00C62EC5">
              <w:t>admin</w:t>
            </w:r>
            <w:proofErr w:type="spellEnd"/>
            <w:r w:rsidR="00C62EC5">
              <w:t xml:space="preserve"> aus </w:t>
            </w:r>
            <w:proofErr w:type="spellStart"/>
            <w:r w:rsidR="00C62EC5">
              <w:t>management</w:t>
            </w:r>
            <w:proofErr w:type="spellEnd"/>
            <w:r w:rsidR="00C62EC5">
              <w:t xml:space="preserve"> </w:t>
            </w:r>
            <w:proofErr w:type="spellStart"/>
            <w:r w:rsidR="00C62EC5">
              <w:t>vlan</w:t>
            </w:r>
            <w:proofErr w:type="spellEnd"/>
            <w:r w:rsidR="00C62EC5">
              <w:t>)</w:t>
            </w:r>
          </w:p>
          <w:p w:rsidR="00C62EC5" w:rsidRDefault="005077DA" w:rsidP="00B60D74">
            <w:pPr>
              <w:spacing w:line="240" w:lineRule="auto"/>
            </w:pPr>
            <w:r>
              <w:t xml:space="preserve"> Infos von ECM-Gruppe(</w:t>
            </w:r>
            <w:proofErr w:type="spellStart"/>
            <w:r>
              <w:t>IP´s</w:t>
            </w:r>
            <w:proofErr w:type="spellEnd"/>
            <w:r>
              <w:t xml:space="preserve">, Namen, </w:t>
            </w:r>
            <w:r w:rsidR="00C62EC5">
              <w:t>v2,v3</w:t>
            </w:r>
            <w:r>
              <w:t>)</w:t>
            </w:r>
          </w:p>
          <w:p w:rsidR="005077DA" w:rsidRDefault="005077DA" w:rsidP="00B60D74">
            <w:pPr>
              <w:spacing w:line="240" w:lineRule="auto"/>
            </w:pPr>
            <w:r>
              <w:t xml:space="preserve"> </w:t>
            </w:r>
          </w:p>
          <w:p w:rsidR="005077DA" w:rsidRPr="002E2FD7" w:rsidRDefault="005077DA" w:rsidP="00B60D74">
            <w:pPr>
              <w:spacing w:line="240" w:lineRule="auto"/>
              <w:rPr>
                <w:lang w:val="en-GB"/>
              </w:rPr>
            </w:pPr>
            <w:r w:rsidRPr="002E2FD7">
              <w:rPr>
                <w:lang w:val="en-GB"/>
              </w:rPr>
              <w:t>Gregor:</w:t>
            </w:r>
          </w:p>
          <w:p w:rsidR="005077DA" w:rsidRPr="002E2FD7" w:rsidRDefault="005077DA" w:rsidP="00B60D74">
            <w:pPr>
              <w:spacing w:line="240" w:lineRule="auto"/>
              <w:rPr>
                <w:lang w:val="en-GB"/>
              </w:rPr>
            </w:pPr>
            <w:r w:rsidRPr="002E2FD7">
              <w:rPr>
                <w:lang w:val="en-GB"/>
              </w:rPr>
              <w:t xml:space="preserve">SNMPv3 </w:t>
            </w:r>
            <w:proofErr w:type="spellStart"/>
            <w:r w:rsidRPr="002E2FD7">
              <w:rPr>
                <w:lang w:val="en-GB"/>
              </w:rPr>
              <w:t>implementieren</w:t>
            </w:r>
            <w:proofErr w:type="spellEnd"/>
          </w:p>
          <w:p w:rsidR="00C62EC5" w:rsidRPr="002E2FD7" w:rsidRDefault="00C62EC5" w:rsidP="00B60D74">
            <w:pPr>
              <w:spacing w:line="240" w:lineRule="auto"/>
              <w:rPr>
                <w:lang w:val="en-GB"/>
              </w:rPr>
            </w:pPr>
          </w:p>
          <w:p w:rsidR="00972DF3" w:rsidRPr="002E2FD7" w:rsidRDefault="00972DF3" w:rsidP="00B60D74">
            <w:pPr>
              <w:spacing w:line="240" w:lineRule="auto"/>
              <w:rPr>
                <w:lang w:val="en-GB"/>
              </w:rPr>
            </w:pPr>
            <w:bookmarkStart w:id="2" w:name="_GoBack"/>
            <w:bookmarkEnd w:id="2"/>
          </w:p>
          <w:p w:rsidR="004B0516" w:rsidRPr="002E2FD7" w:rsidRDefault="004B0516" w:rsidP="00B60D74">
            <w:pPr>
              <w:spacing w:line="240" w:lineRule="auto"/>
              <w:rPr>
                <w:lang w:val="en-GB"/>
              </w:rPr>
            </w:pPr>
            <w:proofErr w:type="spellStart"/>
            <w:r w:rsidRPr="002E2FD7">
              <w:rPr>
                <w:lang w:val="en-GB"/>
              </w:rPr>
              <w:t>Abi</w:t>
            </w:r>
            <w:proofErr w:type="spellEnd"/>
            <w:r w:rsidRPr="002E2FD7">
              <w:rPr>
                <w:lang w:val="en-GB"/>
              </w:rPr>
              <w:t>:</w:t>
            </w:r>
          </w:p>
          <w:p w:rsidR="004B0516" w:rsidRPr="002E2FD7" w:rsidRDefault="004B0516" w:rsidP="00B60D74">
            <w:pPr>
              <w:spacing w:line="240" w:lineRule="auto"/>
              <w:rPr>
                <w:lang w:val="en-GB"/>
              </w:rPr>
            </w:pPr>
            <w:r w:rsidRPr="002E2FD7">
              <w:rPr>
                <w:lang w:val="en-GB"/>
              </w:rPr>
              <w:t>Status per Mail</w:t>
            </w:r>
          </w:p>
          <w:p w:rsidR="00F73137" w:rsidRPr="002E2FD7" w:rsidRDefault="00F73137" w:rsidP="00B60D74">
            <w:pPr>
              <w:spacing w:line="240" w:lineRule="auto"/>
              <w:rPr>
                <w:lang w:val="en-GB"/>
              </w:rPr>
            </w:pPr>
          </w:p>
          <w:p w:rsidR="00F73137" w:rsidRDefault="00F73137" w:rsidP="00B60D74">
            <w:pPr>
              <w:spacing w:line="240" w:lineRule="auto"/>
            </w:pPr>
            <w:r>
              <w:t>Diplomarbeitsbuch:</w:t>
            </w:r>
          </w:p>
          <w:p w:rsidR="00F73137" w:rsidRDefault="00F73137" w:rsidP="00B60D74">
            <w:pPr>
              <w:spacing w:line="240" w:lineRule="auto"/>
            </w:pPr>
            <w:r>
              <w:t>Nach Vorlage fragen</w:t>
            </w:r>
          </w:p>
          <w:p w:rsidR="00F73137" w:rsidRDefault="00F73137" w:rsidP="00B60D74">
            <w:pPr>
              <w:spacing w:line="240" w:lineRule="auto"/>
            </w:pPr>
          </w:p>
          <w:p w:rsidR="00F73137" w:rsidRDefault="00F73137" w:rsidP="00B60D74">
            <w:pPr>
              <w:spacing w:line="240" w:lineRule="auto"/>
            </w:pPr>
            <w:r>
              <w:t>Präsentation:</w:t>
            </w:r>
          </w:p>
          <w:p w:rsidR="00F73137" w:rsidRDefault="00F73137" w:rsidP="00B60D74">
            <w:pPr>
              <w:spacing w:line="240" w:lineRule="auto"/>
            </w:pPr>
            <w:r>
              <w:t xml:space="preserve">Nach Weihnachten </w:t>
            </w:r>
          </w:p>
          <w:p w:rsidR="00F73137" w:rsidRDefault="00F73137" w:rsidP="00B60D74">
            <w:pPr>
              <w:spacing w:line="240" w:lineRule="auto"/>
            </w:pPr>
            <w:r>
              <w:t>Mit anderen Gruppen</w:t>
            </w:r>
          </w:p>
          <w:p w:rsidR="00972DF3" w:rsidRPr="00EF6E91" w:rsidRDefault="00972DF3" w:rsidP="00B60D74">
            <w:pPr>
              <w:spacing w:line="240" w:lineRule="auto"/>
            </w:pP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LUG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BB5FDF" w:rsidRPr="00EF6E91" w:rsidTr="00B60D74">
        <w:tc>
          <w:tcPr>
            <w:tcW w:w="6970" w:type="dxa"/>
            <w:gridSpan w:val="4"/>
            <w:vAlign w:val="center"/>
          </w:tcPr>
          <w:p w:rsidR="00BB5FDF" w:rsidRDefault="00BB5FDF" w:rsidP="00BB5FDF">
            <w:pPr>
              <w:spacing w:line="240" w:lineRule="auto"/>
            </w:pPr>
            <w:r>
              <w:t>Netzwerkplan</w:t>
            </w:r>
          </w:p>
        </w:tc>
        <w:tc>
          <w:tcPr>
            <w:tcW w:w="643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BB5FDF" w:rsidRPr="00EF6E91" w:rsidRDefault="00BB5FDF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BB5FDF" w:rsidRDefault="00BB5FDF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BB5FDF" w:rsidRDefault="00BB5FDF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Default="00C4292B" w:rsidP="00B60D74">
            <w:pPr>
              <w:spacing w:line="240" w:lineRule="auto"/>
            </w:pPr>
            <w:r w:rsidRPr="00C4292B">
              <w:t>Klärung von offenen und spontanen Fragen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  <w:tr w:rsidR="00C4292B" w:rsidRPr="00EF6E91" w:rsidTr="00B60D74">
        <w:tc>
          <w:tcPr>
            <w:tcW w:w="6970" w:type="dxa"/>
            <w:gridSpan w:val="4"/>
            <w:vAlign w:val="center"/>
          </w:tcPr>
          <w:p w:rsidR="00C4292B" w:rsidRPr="00C4292B" w:rsidRDefault="00C4292B" w:rsidP="00B60D74">
            <w:pPr>
              <w:spacing w:line="240" w:lineRule="auto"/>
            </w:pPr>
            <w:r>
              <w:t>Besprechung der nächsten Schritte</w:t>
            </w:r>
          </w:p>
        </w:tc>
        <w:tc>
          <w:tcPr>
            <w:tcW w:w="643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Default="00C4292B" w:rsidP="00C4292B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C4292B" w:rsidRDefault="00C4292B" w:rsidP="00B60D74">
            <w:pPr>
              <w:spacing w:line="240" w:lineRule="auto"/>
            </w:pPr>
          </w:p>
        </w:tc>
      </w:tr>
    </w:tbl>
    <w:p w:rsidR="00C4292B" w:rsidRDefault="00C4292B" w:rsidP="00B91D02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72"/>
        <w:gridCol w:w="912"/>
        <w:gridCol w:w="851"/>
        <w:gridCol w:w="4735"/>
        <w:gridCol w:w="643"/>
        <w:gridCol w:w="587"/>
        <w:gridCol w:w="671"/>
        <w:gridCol w:w="983"/>
      </w:tblGrid>
      <w:tr w:rsidR="00A74ED1" w:rsidRPr="00EF6E91" w:rsidTr="00B60D74">
        <w:tc>
          <w:tcPr>
            <w:tcW w:w="472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0</w:t>
            </w:r>
            <w:r w:rsidR="001E28FD">
              <w:t>3</w:t>
            </w:r>
          </w:p>
        </w:tc>
        <w:tc>
          <w:tcPr>
            <w:tcW w:w="912" w:type="dxa"/>
            <w:shd w:val="clear" w:color="auto" w:fill="F2F2F2"/>
            <w:vAlign w:val="center"/>
          </w:tcPr>
          <w:p w:rsidR="00A74ED1" w:rsidRPr="00EF6E91" w:rsidRDefault="00BB5FDF" w:rsidP="00BB5FDF">
            <w:pPr>
              <w:spacing w:line="240" w:lineRule="auto"/>
              <w:jc w:val="center"/>
            </w:pPr>
            <w:r>
              <w:t>15</w:t>
            </w:r>
            <w:r w:rsidR="00A74ED1" w:rsidRPr="00EF6E91">
              <w:t>:</w:t>
            </w:r>
            <w:r>
              <w:t>10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A74ED1" w:rsidRPr="00EF6E91" w:rsidRDefault="00A74ED1" w:rsidP="00B60D74">
            <w:pPr>
              <w:spacing w:line="240" w:lineRule="auto"/>
              <w:jc w:val="center"/>
            </w:pPr>
            <w:r w:rsidRPr="00EF6E91">
              <w:t>5’</w:t>
            </w:r>
          </w:p>
        </w:tc>
        <w:tc>
          <w:tcPr>
            <w:tcW w:w="7619" w:type="dxa"/>
            <w:gridSpan w:val="5"/>
            <w:shd w:val="clear" w:color="auto" w:fill="F2F2F2"/>
            <w:vAlign w:val="center"/>
          </w:tcPr>
          <w:p w:rsidR="00A74ED1" w:rsidRPr="00EF6E91" w:rsidRDefault="001E28FD" w:rsidP="001E28FD">
            <w:pPr>
              <w:spacing w:line="240" w:lineRule="auto"/>
            </w:pPr>
            <w:r>
              <w:t>Abschluss</w:t>
            </w:r>
          </w:p>
        </w:tc>
      </w:tr>
      <w:tr w:rsidR="00A74ED1" w:rsidRPr="00EF6E91" w:rsidTr="00B60D74">
        <w:tc>
          <w:tcPr>
            <w:tcW w:w="6970" w:type="dxa"/>
            <w:gridSpan w:val="4"/>
            <w:vAlign w:val="center"/>
          </w:tcPr>
          <w:p w:rsidR="001E28FD" w:rsidRPr="00EF6E91" w:rsidRDefault="00C4292B" w:rsidP="00B60D74">
            <w:pPr>
              <w:spacing w:line="240" w:lineRule="auto"/>
            </w:pPr>
            <w:r>
              <w:t>Nächstes Meeting</w:t>
            </w:r>
          </w:p>
        </w:tc>
        <w:tc>
          <w:tcPr>
            <w:tcW w:w="64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587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  <w:tc>
          <w:tcPr>
            <w:tcW w:w="671" w:type="dxa"/>
            <w:vAlign w:val="center"/>
          </w:tcPr>
          <w:p w:rsidR="00C4292B" w:rsidRPr="00EF6E91" w:rsidRDefault="00C4292B" w:rsidP="00B60D74">
            <w:pPr>
              <w:spacing w:line="240" w:lineRule="auto"/>
            </w:pPr>
            <w:r>
              <w:t>ALL</w:t>
            </w:r>
          </w:p>
        </w:tc>
        <w:tc>
          <w:tcPr>
            <w:tcW w:w="983" w:type="dxa"/>
            <w:vAlign w:val="center"/>
          </w:tcPr>
          <w:p w:rsidR="00A74ED1" w:rsidRPr="00EF6E91" w:rsidRDefault="00A74ED1" w:rsidP="00B60D74">
            <w:pPr>
              <w:spacing w:line="240" w:lineRule="auto"/>
            </w:pPr>
          </w:p>
        </w:tc>
      </w:tr>
      <w:bookmarkEnd w:id="0"/>
      <w:bookmarkEnd w:id="1"/>
    </w:tbl>
    <w:p w:rsidR="00E62F0A" w:rsidRPr="00BE035C" w:rsidRDefault="00E62F0A" w:rsidP="00B91D02"/>
    <w:sectPr w:rsidR="00E62F0A" w:rsidRPr="00BE035C" w:rsidSect="003D40FD">
      <w:headerReference w:type="default" r:id="rId8"/>
      <w:footerReference w:type="default" r:id="rId9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8D7" w:rsidRDefault="000D78D7">
      <w:r>
        <w:separator/>
      </w:r>
    </w:p>
  </w:endnote>
  <w:endnote w:type="continuationSeparator" w:id="0">
    <w:p w:rsidR="000D78D7" w:rsidRDefault="000D7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F0A" w:rsidRPr="00A06E6A" w:rsidRDefault="00E62F0A" w:rsidP="00EF6E91">
    <w:pPr>
      <w:pStyle w:val="Headerbody"/>
      <w:tabs>
        <w:tab w:val="left" w:pos="2160"/>
      </w:tabs>
      <w:spacing w:before="240"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 xml:space="preserve">1) Personenangaben ohne Titel, </w:t>
    </w:r>
    <w:r w:rsidRPr="00A06E6A">
      <w:rPr>
        <w:color w:val="808080"/>
        <w:sz w:val="14"/>
      </w:rPr>
      <w:t>2) Vorbereitung: B – Bericht (mündlich), H – Handout, P – Präsentation, D - Dokument (digital), M (Multimedia)</w:t>
    </w:r>
  </w:p>
  <w:p w:rsidR="00E62F0A" w:rsidRPr="00A06E6A" w:rsidRDefault="00E62F0A" w:rsidP="00EF6E91">
    <w:pPr>
      <w:pStyle w:val="Headerbody"/>
      <w:tabs>
        <w:tab w:val="left" w:pos="2160"/>
      </w:tabs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3) Ergebnis: A – Aktion, B – Beschluss, E – Empfehlung, I – Information, O – Offener Punkt, F – Erledigt (fertig)</w:t>
    </w:r>
  </w:p>
  <w:p w:rsidR="00E62F0A" w:rsidRPr="00A06E6A" w:rsidRDefault="00E62F0A" w:rsidP="00EF6E91">
    <w:pPr>
      <w:spacing w:line="240" w:lineRule="auto"/>
      <w:rPr>
        <w:color w:val="808080"/>
        <w:sz w:val="14"/>
        <w:szCs w:val="14"/>
      </w:rPr>
    </w:pPr>
    <w:r w:rsidRPr="00A06E6A">
      <w:rPr>
        <w:color w:val="808080"/>
        <w:sz w:val="14"/>
        <w:szCs w:val="14"/>
      </w:rPr>
      <w:t>Abnahme des Protokolls erfolgt automatisch, wenn binnen 48 Stunden kein Einspruch erfolgt.</w:t>
    </w:r>
  </w:p>
  <w:p w:rsidR="00B91D02" w:rsidRDefault="00AF4498" w:rsidP="0041430D">
    <w:pPr>
      <w:pStyle w:val="Fuzeile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E2FD7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1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2E2FD7">
                            <w:rPr>
                              <w:rStyle w:val="Seitenzahl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430BEF" w:rsidRPr="00BE035C">
                            <w:rPr>
                              <w:rStyle w:val="Seitenzahl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" filled="f" stroked="f">
              <v:path arrowok="t"/>
              <v:textbox>
                <w:txbxContent>
                  <w:p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E2FD7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1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2E2FD7">
                      <w:rPr>
                        <w:rStyle w:val="Seitenzahl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430BEF" w:rsidRPr="00BE035C">
                      <w:rPr>
                        <w:rStyle w:val="Seitenzahl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8D7" w:rsidRDefault="000D78D7">
      <w:r>
        <w:separator/>
      </w:r>
    </w:p>
  </w:footnote>
  <w:footnote w:type="continuationSeparator" w:id="0">
    <w:p w:rsidR="000D78D7" w:rsidRDefault="000D78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2"/>
      <w:gridCol w:w="7886"/>
    </w:tblGrid>
    <w:tr w:rsidR="00B91D02" w:rsidTr="00F61D0E">
      <w:trPr>
        <w:trHeight w:hRule="exact" w:val="1134"/>
      </w:trPr>
      <w:tc>
        <w:tcPr>
          <w:tcW w:w="1760" w:type="dxa"/>
        </w:tcPr>
        <w:p w:rsidR="00B91D02" w:rsidRDefault="00042E89">
          <w:pPr>
            <w:pStyle w:val="Kopfzeile"/>
          </w:pPr>
          <w:r>
            <w:rPr>
              <w:noProof/>
              <w:lang w:val="de-AT" w:eastAsia="de-AT"/>
            </w:rPr>
            <w:drawing>
              <wp:anchor distT="0" distB="0" distL="114300" distR="114300" simplePos="0" relativeHeight="251666432" behindDoc="1" locked="0" layoutInCell="1" allowOverlap="1" wp14:anchorId="4DFAE6E3" wp14:editId="2D78736C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2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:rsidR="00B91D02" w:rsidRPr="00D06F48" w:rsidRDefault="00AF4498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605790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Tight wrapText="bothSides">
                      <wp:wrapPolygon edited="0">
                        <wp:start x="359" y="0"/>
                        <wp:lineTo x="359" y="20903"/>
                        <wp:lineTo x="21025" y="20903"/>
                        <wp:lineTo x="21025" y="0"/>
                        <wp:lineTo x="359" y="0"/>
                      </wp:wrapPolygon>
                    </wp:wrapTight>
                    <wp:docPr id="6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F61D0E" w:rsidRDefault="00A74ED1" w:rsidP="00C81370">
                                <w:pPr>
                                  <w:jc w:val="right"/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3300"/>
                                    <w:sz w:val="28"/>
                                    <w:szCs w:val="28"/>
                                  </w:rPr>
                                  <w:t>NetView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47.7pt;margin-top:3.05pt;width:180.3pt;height:2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" filled="f" stroked="f">
                    <v:path arrowok="t"/>
                    <v:textbox>
                      <w:txbxContent>
                        <w:p w:rsidR="00B91D02" w:rsidRPr="00F61D0E" w:rsidRDefault="00A74ED1" w:rsidP="00C81370">
                          <w:pPr>
                            <w:jc w:val="right"/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3300"/>
                              <w:sz w:val="28"/>
                              <w:szCs w:val="28"/>
                            </w:rPr>
                            <w:t>NetView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B91D02"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w:drawing>
              <wp:anchor distT="0" distB="0" distL="114300" distR="114300" simplePos="0" relativeHeight="251662336" behindDoc="0" locked="0" layoutInCell="1" allowOverlap="1" wp14:anchorId="00F0D1BA" wp14:editId="31AA77BB">
                <wp:simplePos x="0" y="0"/>
                <wp:positionH relativeFrom="column">
                  <wp:posOffset>2905760</wp:posOffset>
                </wp:positionH>
                <wp:positionV relativeFrom="paragraph">
                  <wp:posOffset>-4445</wp:posOffset>
                </wp:positionV>
                <wp:extent cx="76200" cy="320040"/>
                <wp:effectExtent l="0" t="0" r="0" b="10160"/>
                <wp:wrapTight wrapText="bothSides">
                  <wp:wrapPolygon edited="0">
                    <wp:start x="0" y="0"/>
                    <wp:lineTo x="0" y="20571"/>
                    <wp:lineTo x="14400" y="20571"/>
                    <wp:lineTo x="14400" y="0"/>
                    <wp:lineTo x="0" y="0"/>
                  </wp:wrapPolygon>
                </wp:wrapTight>
                <wp:docPr id="8" name="Picture 8" descr="Macintosh HD:Users:martinmair:Desktop:screen-cap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martinmair:Desktop:screen-capture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97" r="-397"/>
                        <a:stretch/>
                      </pic:blipFill>
                      <pic:spPr bwMode="auto">
                        <a:xfrm>
                          <a:off x="0" y="0"/>
                          <a:ext cx="762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>
            <w:rPr>
              <w:rFonts w:cs="Arial"/>
              <w:b/>
              <w:noProof/>
              <w:spacing w:val="6"/>
              <w:sz w:val="28"/>
              <w:szCs w:val="28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762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  <a:ext uri="{C572A759-6A51-4108-AA02-DFA0A04FC94B}">
    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1D02" w:rsidRPr="00BE035C" w:rsidRDefault="00B91D02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E035C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Projektmanagement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" o:spid="_x0000_s1027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" filled="f" stroked="f">
                    <v:path arrowok="t"/>
                    <v:textbox>
                      <w:txbxContent>
                        <w:p w:rsidR="00B91D02" w:rsidRPr="00BE035C" w:rsidRDefault="00B91D02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E035C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Projektmanagement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25C80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0D11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5085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1CCC7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0E362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FEF72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58FB5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0650C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469E6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>
    <w:nsid w:val="00833F32"/>
    <w:multiLevelType w:val="multilevel"/>
    <w:tmpl w:val="365E310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2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9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E83C8B"/>
    <w:multiLevelType w:val="hybridMultilevel"/>
    <w:tmpl w:val="C49E86D6"/>
    <w:lvl w:ilvl="0" w:tplc="FB26933E">
      <w:start w:val="1"/>
      <w:numFmt w:val="bullet"/>
      <w:pStyle w:val="Aufzhlungszeichen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81D0F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5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6"/>
  </w:num>
  <w:num w:numId="7">
    <w:abstractNumId w:val="22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2"/>
  </w:num>
  <w:num w:numId="15">
    <w:abstractNumId w:val="16"/>
  </w:num>
  <w:num w:numId="16">
    <w:abstractNumId w:val="24"/>
  </w:num>
  <w:num w:numId="17">
    <w:abstractNumId w:val="18"/>
  </w:num>
  <w:num w:numId="18">
    <w:abstractNumId w:val="27"/>
  </w:num>
  <w:num w:numId="19">
    <w:abstractNumId w:val="23"/>
  </w:num>
  <w:num w:numId="20">
    <w:abstractNumId w:val="17"/>
  </w:num>
  <w:num w:numId="21">
    <w:abstractNumId w:val="25"/>
  </w:num>
  <w:num w:numId="22">
    <w:abstractNumId w:val="25"/>
    <w:lvlOverride w:ilvl="0">
      <w:startOverride w:val="1"/>
    </w:lvlOverride>
  </w:num>
  <w:num w:numId="23">
    <w:abstractNumId w:val="25"/>
    <w:lvlOverride w:ilvl="0">
      <w:startOverride w:val="1"/>
    </w:lvlOverride>
  </w:num>
  <w:num w:numId="24">
    <w:abstractNumId w:val="25"/>
    <w:lvlOverride w:ilvl="0">
      <w:startOverride w:val="1"/>
    </w:lvlOverride>
  </w:num>
  <w:num w:numId="25">
    <w:abstractNumId w:val="21"/>
  </w:num>
  <w:num w:numId="26">
    <w:abstractNumId w:val="19"/>
  </w:num>
  <w:num w:numId="27">
    <w:abstractNumId w:val="13"/>
  </w:num>
  <w:num w:numId="28">
    <w:abstractNumId w:val="20"/>
  </w:num>
  <w:num w:numId="29">
    <w:abstractNumId w:val="20"/>
    <w:lvlOverride w:ilvl="0">
      <w:startOverride w:val="1"/>
    </w:lvlOverride>
  </w:num>
  <w:num w:numId="30">
    <w:abstractNumId w:val="10"/>
  </w:num>
  <w:num w:numId="31">
    <w:abstractNumId w:val="15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>
      <o:colormru v:ext="edit" colors="gray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F95"/>
    <w:rsid w:val="00042E89"/>
    <w:rsid w:val="00047F71"/>
    <w:rsid w:val="0007128E"/>
    <w:rsid w:val="000A440B"/>
    <w:rsid w:val="000A4790"/>
    <w:rsid w:val="000D78D7"/>
    <w:rsid w:val="000E022B"/>
    <w:rsid w:val="00117CDD"/>
    <w:rsid w:val="00142962"/>
    <w:rsid w:val="001A1FD0"/>
    <w:rsid w:val="001B198B"/>
    <w:rsid w:val="001D174E"/>
    <w:rsid w:val="001D3EE0"/>
    <w:rsid w:val="001E28FD"/>
    <w:rsid w:val="00201356"/>
    <w:rsid w:val="00204980"/>
    <w:rsid w:val="00294F1F"/>
    <w:rsid w:val="002B2778"/>
    <w:rsid w:val="002E2FD7"/>
    <w:rsid w:val="00352C75"/>
    <w:rsid w:val="003D40FD"/>
    <w:rsid w:val="003D4F39"/>
    <w:rsid w:val="003F2BE4"/>
    <w:rsid w:val="003F3A95"/>
    <w:rsid w:val="0041430D"/>
    <w:rsid w:val="00426761"/>
    <w:rsid w:val="00430BEF"/>
    <w:rsid w:val="004434D7"/>
    <w:rsid w:val="00457FB6"/>
    <w:rsid w:val="00470E78"/>
    <w:rsid w:val="00476676"/>
    <w:rsid w:val="0049000E"/>
    <w:rsid w:val="004A2862"/>
    <w:rsid w:val="004B0516"/>
    <w:rsid w:val="004C2A80"/>
    <w:rsid w:val="00506E1A"/>
    <w:rsid w:val="005077DA"/>
    <w:rsid w:val="00513632"/>
    <w:rsid w:val="00542D88"/>
    <w:rsid w:val="00581DFD"/>
    <w:rsid w:val="005947DB"/>
    <w:rsid w:val="005A364D"/>
    <w:rsid w:val="005A7DDB"/>
    <w:rsid w:val="005B7E78"/>
    <w:rsid w:val="005C2818"/>
    <w:rsid w:val="00624F62"/>
    <w:rsid w:val="00644F95"/>
    <w:rsid w:val="006535FD"/>
    <w:rsid w:val="006579A6"/>
    <w:rsid w:val="0069591D"/>
    <w:rsid w:val="006D4EB0"/>
    <w:rsid w:val="006E5122"/>
    <w:rsid w:val="007014D1"/>
    <w:rsid w:val="00702D95"/>
    <w:rsid w:val="00710B2D"/>
    <w:rsid w:val="007378B1"/>
    <w:rsid w:val="007500C8"/>
    <w:rsid w:val="00766273"/>
    <w:rsid w:val="00775C92"/>
    <w:rsid w:val="00781C91"/>
    <w:rsid w:val="00791D98"/>
    <w:rsid w:val="007C00F7"/>
    <w:rsid w:val="007C4E09"/>
    <w:rsid w:val="008215DC"/>
    <w:rsid w:val="00937837"/>
    <w:rsid w:val="00945D3A"/>
    <w:rsid w:val="00947074"/>
    <w:rsid w:val="00957E4A"/>
    <w:rsid w:val="00972DF3"/>
    <w:rsid w:val="009940AF"/>
    <w:rsid w:val="009B1B66"/>
    <w:rsid w:val="009C4764"/>
    <w:rsid w:val="009E0DD7"/>
    <w:rsid w:val="009E3DE3"/>
    <w:rsid w:val="009F183F"/>
    <w:rsid w:val="00A46ABF"/>
    <w:rsid w:val="00A6683F"/>
    <w:rsid w:val="00A74ED1"/>
    <w:rsid w:val="00AB2ACE"/>
    <w:rsid w:val="00AC5655"/>
    <w:rsid w:val="00AD510F"/>
    <w:rsid w:val="00AF2A32"/>
    <w:rsid w:val="00AF4498"/>
    <w:rsid w:val="00AF7F4D"/>
    <w:rsid w:val="00B7395F"/>
    <w:rsid w:val="00B91D02"/>
    <w:rsid w:val="00BA197A"/>
    <w:rsid w:val="00BA3CF3"/>
    <w:rsid w:val="00BB5FDF"/>
    <w:rsid w:val="00BE035C"/>
    <w:rsid w:val="00BE3921"/>
    <w:rsid w:val="00BE4C21"/>
    <w:rsid w:val="00C23FDD"/>
    <w:rsid w:val="00C35E48"/>
    <w:rsid w:val="00C3715C"/>
    <w:rsid w:val="00C4292B"/>
    <w:rsid w:val="00C62EC5"/>
    <w:rsid w:val="00C62F18"/>
    <w:rsid w:val="00C80E09"/>
    <w:rsid w:val="00C81370"/>
    <w:rsid w:val="00C914B5"/>
    <w:rsid w:val="00C93AC8"/>
    <w:rsid w:val="00CB2C34"/>
    <w:rsid w:val="00CB5A35"/>
    <w:rsid w:val="00CD0891"/>
    <w:rsid w:val="00CD5BB3"/>
    <w:rsid w:val="00D045B7"/>
    <w:rsid w:val="00D06F48"/>
    <w:rsid w:val="00D336A9"/>
    <w:rsid w:val="00D75DD4"/>
    <w:rsid w:val="00DB4431"/>
    <w:rsid w:val="00DD54FE"/>
    <w:rsid w:val="00DE0111"/>
    <w:rsid w:val="00DE27AA"/>
    <w:rsid w:val="00E33B38"/>
    <w:rsid w:val="00E62F0A"/>
    <w:rsid w:val="00E90120"/>
    <w:rsid w:val="00E91055"/>
    <w:rsid w:val="00EB20F4"/>
    <w:rsid w:val="00ED241F"/>
    <w:rsid w:val="00EE2954"/>
    <w:rsid w:val="00EF6E91"/>
    <w:rsid w:val="00F36CDE"/>
    <w:rsid w:val="00F61D0E"/>
    <w:rsid w:val="00F73137"/>
    <w:rsid w:val="00F868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gray,#5f5f5f,#777"/>
    </o:shapedefaults>
    <o:shapelayout v:ext="edit">
      <o:idmap v:ext="edit" data="1"/>
    </o:shapelayout>
  </w:shapeDefaults>
  <w:decimalSymbol w:val=","/>
  <w:listSeparator w:val=";"/>
  <w15:docId w15:val="{3A8A5464-DC24-4E46-8CF3-4A87D538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berschrift4">
    <w:name w:val="heading 4"/>
    <w:basedOn w:val="Standard"/>
    <w:next w:val="Standard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berschrift5">
    <w:name w:val="heading 5"/>
    <w:basedOn w:val="Standard"/>
    <w:next w:val="Standard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berschrift6">
    <w:name w:val="heading 6"/>
    <w:basedOn w:val="Standard"/>
    <w:next w:val="Standard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berschrift7">
    <w:name w:val="heading 7"/>
    <w:basedOn w:val="Standard"/>
    <w:next w:val="Standard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KeineListe"/>
    <w:semiHidden/>
    <w:rsid w:val="007A33A6"/>
    <w:pPr>
      <w:numPr>
        <w:numId w:val="6"/>
      </w:numPr>
    </w:pPr>
  </w:style>
  <w:style w:type="paragraph" w:styleId="Anrede">
    <w:name w:val="Salutation"/>
    <w:basedOn w:val="Standard"/>
    <w:next w:val="Standard"/>
    <w:semiHidden/>
    <w:rsid w:val="007A33A6"/>
  </w:style>
  <w:style w:type="numbering" w:styleId="ArtikelAbschnitt">
    <w:name w:val="Outline List 3"/>
    <w:basedOn w:val="KeineListe"/>
    <w:semiHidden/>
    <w:rsid w:val="007A33A6"/>
    <w:pPr>
      <w:numPr>
        <w:numId w:val="7"/>
      </w:numPr>
    </w:pPr>
  </w:style>
  <w:style w:type="paragraph" w:styleId="Aufzhlungszeichen">
    <w:name w:val="List Bullet"/>
    <w:basedOn w:val="Standard"/>
    <w:autoRedefine/>
    <w:unhideWhenUsed/>
    <w:rsid w:val="009E3DE3"/>
    <w:pPr>
      <w:numPr>
        <w:numId w:val="28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Aufzhlungszeichen2">
    <w:name w:val="List Bullet 2"/>
    <w:basedOn w:val="Standard"/>
    <w:semiHidden/>
    <w:rsid w:val="007A33A6"/>
    <w:pPr>
      <w:numPr>
        <w:numId w:val="2"/>
      </w:numPr>
    </w:pPr>
  </w:style>
  <w:style w:type="paragraph" w:styleId="Aufzhlungszeichen3">
    <w:name w:val="List Bullet 3"/>
    <w:basedOn w:val="Standard"/>
    <w:semiHidden/>
    <w:rsid w:val="007A33A6"/>
    <w:pPr>
      <w:numPr>
        <w:numId w:val="3"/>
      </w:numPr>
    </w:pPr>
  </w:style>
  <w:style w:type="paragraph" w:styleId="Aufzhlungszeichen4">
    <w:name w:val="List Bullet 4"/>
    <w:basedOn w:val="Standard"/>
    <w:semiHidden/>
    <w:rsid w:val="007A33A6"/>
    <w:pPr>
      <w:numPr>
        <w:numId w:val="4"/>
      </w:numPr>
    </w:pPr>
  </w:style>
  <w:style w:type="paragraph" w:styleId="Aufzhlungszeichen5">
    <w:name w:val="List Bullet 5"/>
    <w:basedOn w:val="Standard"/>
    <w:semiHidden/>
    <w:rsid w:val="007A33A6"/>
    <w:pPr>
      <w:numPr>
        <w:numId w:val="5"/>
      </w:numPr>
    </w:pPr>
  </w:style>
  <w:style w:type="character" w:styleId="Fett">
    <w:name w:val="Strong"/>
    <w:rsid w:val="00BC1BA6"/>
    <w:rPr>
      <w:rFonts w:ascii="Arial" w:hAnsi="Arial"/>
      <w:b/>
      <w:bCs/>
    </w:rPr>
  </w:style>
  <w:style w:type="paragraph" w:styleId="E-Mail-Signatur">
    <w:name w:val="E-mail Signature"/>
    <w:basedOn w:val="Standard"/>
    <w:semiHidden/>
    <w:rsid w:val="007A33A6"/>
  </w:style>
  <w:style w:type="paragraph" w:styleId="Gruformel">
    <w:name w:val="Closing"/>
    <w:basedOn w:val="Standard"/>
    <w:semiHidden/>
    <w:rsid w:val="007A33A6"/>
    <w:pPr>
      <w:ind w:left="4252"/>
    </w:pPr>
  </w:style>
  <w:style w:type="character" w:styleId="Hervorhebung">
    <w:name w:val="Emphasis"/>
    <w:rsid w:val="007A33A6"/>
    <w:rPr>
      <w:i/>
      <w:iCs/>
    </w:rPr>
  </w:style>
  <w:style w:type="paragraph" w:styleId="HTMLAdresse">
    <w:name w:val="HTML Address"/>
    <w:basedOn w:val="Standard"/>
    <w:semiHidden/>
    <w:rsid w:val="007A33A6"/>
    <w:rPr>
      <w:i/>
      <w:iCs/>
    </w:rPr>
  </w:style>
  <w:style w:type="character" w:styleId="HTMLAkronym">
    <w:name w:val="HTML Acronym"/>
    <w:basedOn w:val="Absatz-Standardschriftart"/>
    <w:semiHidden/>
    <w:rsid w:val="007A33A6"/>
  </w:style>
  <w:style w:type="character" w:styleId="HTMLBeispiel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Schreibmaschine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Tastatur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Vorformatiert">
    <w:name w:val="HTML Preformatted"/>
    <w:basedOn w:val="Standard"/>
    <w:semiHidden/>
    <w:rsid w:val="007A33A6"/>
    <w:rPr>
      <w:rFonts w:ascii="Courier New" w:hAnsi="Courier New" w:cs="Courier New"/>
    </w:rPr>
  </w:style>
  <w:style w:type="character" w:styleId="HTMLZitat">
    <w:name w:val="HTML Cite"/>
    <w:semiHidden/>
    <w:rsid w:val="007A33A6"/>
    <w:rPr>
      <w:i/>
      <w:iCs/>
    </w:rPr>
  </w:style>
  <w:style w:type="paragraph" w:styleId="Index1">
    <w:name w:val="index 1"/>
    <w:basedOn w:val="Standard"/>
    <w:next w:val="Standard"/>
    <w:autoRedefine/>
    <w:semiHidden/>
    <w:rsid w:val="007A33A6"/>
    <w:pPr>
      <w:ind w:left="220" w:hanging="220"/>
    </w:pPr>
  </w:style>
  <w:style w:type="paragraph" w:styleId="Index2">
    <w:name w:val="index 2"/>
    <w:basedOn w:val="Standard"/>
    <w:next w:val="Standard"/>
    <w:autoRedefine/>
    <w:semiHidden/>
    <w:rsid w:val="007A33A6"/>
    <w:pPr>
      <w:ind w:left="440" w:hanging="220"/>
    </w:pPr>
  </w:style>
  <w:style w:type="paragraph" w:styleId="Index3">
    <w:name w:val="index 3"/>
    <w:basedOn w:val="Standard"/>
    <w:next w:val="Standard"/>
    <w:autoRedefine/>
    <w:semiHidden/>
    <w:rsid w:val="007A33A6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7A33A6"/>
    <w:pPr>
      <w:ind w:left="880" w:hanging="220"/>
    </w:pPr>
  </w:style>
  <w:style w:type="paragraph" w:styleId="Index5">
    <w:name w:val="index 5"/>
    <w:basedOn w:val="Standard"/>
    <w:next w:val="Standard"/>
    <w:autoRedefine/>
    <w:semiHidden/>
    <w:rsid w:val="007A33A6"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rsid w:val="007A33A6"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rsid w:val="007A33A6"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rsid w:val="007A33A6"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rsid w:val="007A33A6"/>
    <w:pPr>
      <w:ind w:left="1980" w:hanging="220"/>
    </w:pPr>
  </w:style>
  <w:style w:type="paragraph" w:styleId="Indexberschrift">
    <w:name w:val="index heading"/>
    <w:basedOn w:val="Standard"/>
    <w:next w:val="Index1"/>
    <w:semiHidden/>
    <w:rsid w:val="007A33A6"/>
    <w:rPr>
      <w:rFonts w:cs="Arial"/>
      <w:b/>
      <w:bCs/>
    </w:rPr>
  </w:style>
  <w:style w:type="paragraph" w:styleId="Kommentartext">
    <w:name w:val="annotation text"/>
    <w:basedOn w:val="Standard"/>
    <w:link w:val="KommentartextZchn"/>
    <w:rsid w:val="002A1EC4"/>
    <w:rPr>
      <w:i/>
    </w:rPr>
  </w:style>
  <w:style w:type="paragraph" w:styleId="Liste">
    <w:name w:val="List"/>
    <w:basedOn w:val="Standard"/>
    <w:link w:val="ListeZchn"/>
    <w:semiHidden/>
    <w:rsid w:val="007A33A6"/>
    <w:pPr>
      <w:ind w:left="283" w:hanging="283"/>
    </w:pPr>
  </w:style>
  <w:style w:type="paragraph" w:styleId="Liste2">
    <w:name w:val="List 2"/>
    <w:basedOn w:val="Standard"/>
    <w:link w:val="Liste2Zchn"/>
    <w:semiHidden/>
    <w:rsid w:val="007A33A6"/>
    <w:pPr>
      <w:ind w:left="566" w:hanging="283"/>
    </w:pPr>
  </w:style>
  <w:style w:type="paragraph" w:styleId="Liste3">
    <w:name w:val="List 3"/>
    <w:basedOn w:val="Standard"/>
    <w:link w:val="Liste3Zchn"/>
    <w:semiHidden/>
    <w:rsid w:val="007A33A6"/>
    <w:pPr>
      <w:ind w:left="849" w:hanging="283"/>
    </w:pPr>
  </w:style>
  <w:style w:type="paragraph" w:styleId="Liste4">
    <w:name w:val="List 4"/>
    <w:basedOn w:val="Standard"/>
    <w:semiHidden/>
    <w:rsid w:val="007A33A6"/>
    <w:pPr>
      <w:ind w:left="1132" w:hanging="283"/>
    </w:pPr>
  </w:style>
  <w:style w:type="paragraph" w:styleId="Liste5">
    <w:name w:val="List 5"/>
    <w:basedOn w:val="Standard"/>
    <w:semiHidden/>
    <w:rsid w:val="007A33A6"/>
    <w:pPr>
      <w:ind w:left="1415" w:hanging="283"/>
    </w:pPr>
  </w:style>
  <w:style w:type="paragraph" w:styleId="Listenfortsetzung">
    <w:name w:val="List Continue"/>
    <w:basedOn w:val="Standard"/>
    <w:semiHidden/>
    <w:rsid w:val="007A33A6"/>
    <w:pPr>
      <w:spacing w:after="120"/>
      <w:ind w:left="283"/>
    </w:pPr>
  </w:style>
  <w:style w:type="paragraph" w:styleId="Listenfortsetzung2">
    <w:name w:val="List Continue 2"/>
    <w:basedOn w:val="Standard"/>
    <w:semiHidden/>
    <w:rsid w:val="007A33A6"/>
    <w:pPr>
      <w:spacing w:after="120"/>
      <w:ind w:left="566"/>
    </w:pPr>
  </w:style>
  <w:style w:type="paragraph" w:styleId="Listenfortsetzung3">
    <w:name w:val="List Continue 3"/>
    <w:basedOn w:val="Standard"/>
    <w:semiHidden/>
    <w:rsid w:val="007A33A6"/>
    <w:pPr>
      <w:spacing w:after="120"/>
      <w:ind w:left="849"/>
    </w:pPr>
  </w:style>
  <w:style w:type="paragraph" w:styleId="Listenfortsetzung4">
    <w:name w:val="List Continue 4"/>
    <w:basedOn w:val="Standard"/>
    <w:semiHidden/>
    <w:rsid w:val="007A33A6"/>
    <w:pPr>
      <w:spacing w:after="120"/>
      <w:ind w:left="1132"/>
    </w:pPr>
  </w:style>
  <w:style w:type="paragraph" w:styleId="Listenfortsetzung5">
    <w:name w:val="List Continue 5"/>
    <w:basedOn w:val="Standard"/>
    <w:semiHidden/>
    <w:rsid w:val="007A33A6"/>
    <w:pPr>
      <w:spacing w:after="120"/>
      <w:ind w:left="1415"/>
    </w:pPr>
  </w:style>
  <w:style w:type="paragraph" w:styleId="Listennummer">
    <w:name w:val="List Number"/>
    <w:basedOn w:val="Standard"/>
    <w:semiHidden/>
    <w:rsid w:val="007A33A6"/>
    <w:pPr>
      <w:numPr>
        <w:numId w:val="8"/>
      </w:numPr>
    </w:pPr>
  </w:style>
  <w:style w:type="paragraph" w:styleId="Listennummer2">
    <w:name w:val="List Number 2"/>
    <w:basedOn w:val="Standard"/>
    <w:semiHidden/>
    <w:rsid w:val="007A33A6"/>
    <w:pPr>
      <w:numPr>
        <w:numId w:val="9"/>
      </w:numPr>
    </w:pPr>
  </w:style>
  <w:style w:type="paragraph" w:styleId="Listennummer3">
    <w:name w:val="List Number 3"/>
    <w:basedOn w:val="Standard"/>
    <w:semiHidden/>
    <w:rsid w:val="007A33A6"/>
    <w:pPr>
      <w:numPr>
        <w:numId w:val="10"/>
      </w:numPr>
    </w:pPr>
  </w:style>
  <w:style w:type="paragraph" w:styleId="Listennummer4">
    <w:name w:val="List Number 4"/>
    <w:basedOn w:val="Standard"/>
    <w:semiHidden/>
    <w:rsid w:val="007A33A6"/>
    <w:pPr>
      <w:numPr>
        <w:numId w:val="11"/>
      </w:numPr>
    </w:pPr>
  </w:style>
  <w:style w:type="paragraph" w:styleId="Listennummer5">
    <w:name w:val="List Number 5"/>
    <w:basedOn w:val="Standard"/>
    <w:semiHidden/>
    <w:rsid w:val="007A33A6"/>
    <w:pPr>
      <w:numPr>
        <w:numId w:val="12"/>
      </w:numPr>
    </w:pPr>
  </w:style>
  <w:style w:type="paragraph" w:styleId="StandardWeb">
    <w:name w:val="Normal (Web)"/>
    <w:basedOn w:val="Standard"/>
    <w:semiHidden/>
    <w:rsid w:val="007A33A6"/>
    <w:rPr>
      <w:rFonts w:ascii="Times New Roman" w:hAnsi="Times New Roman"/>
      <w:sz w:val="24"/>
    </w:rPr>
  </w:style>
  <w:style w:type="table" w:styleId="Tabelle3D-Effekt1">
    <w:name w:val="Table 3D effects 1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7A33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7A33A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7A33A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7A33A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7A33A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7A33A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7A33A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7A33A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7A33A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Raster1">
    <w:name w:val="Table Grid 1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7A33A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7A33A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7A33A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7A33A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7A33A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7A33A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7A33A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7A33A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7A33A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7A33A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7A33A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7A33A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7A33A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7A33A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7A33A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7A33A6"/>
    <w:pPr>
      <w:spacing w:after="120"/>
    </w:pPr>
  </w:style>
  <w:style w:type="paragraph" w:styleId="Textkrper2">
    <w:name w:val="Body Text 2"/>
    <w:basedOn w:val="Standard"/>
    <w:semiHidden/>
    <w:rsid w:val="007A33A6"/>
    <w:pPr>
      <w:spacing w:after="120" w:line="480" w:lineRule="auto"/>
    </w:pPr>
  </w:style>
  <w:style w:type="paragraph" w:styleId="Textkrper3">
    <w:name w:val="Body Text 3"/>
    <w:basedOn w:val="Standard"/>
    <w:semiHidden/>
    <w:rsid w:val="007A33A6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7A33A6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7A33A6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7A33A6"/>
    <w:pPr>
      <w:ind w:firstLine="210"/>
    </w:pPr>
  </w:style>
  <w:style w:type="paragraph" w:styleId="Textkrper-Zeileneinzug">
    <w:name w:val="Body Text Indent"/>
    <w:basedOn w:val="Standard"/>
    <w:semiHidden/>
    <w:rsid w:val="007A33A6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7A33A6"/>
    <w:pPr>
      <w:ind w:firstLine="210"/>
    </w:pPr>
  </w:style>
  <w:style w:type="paragraph" w:styleId="Umschlagabsenderadresse">
    <w:name w:val="envelope return"/>
    <w:basedOn w:val="Standard"/>
    <w:semiHidden/>
    <w:rsid w:val="007A33A6"/>
    <w:rPr>
      <w:rFonts w:cs="Arial"/>
    </w:rPr>
  </w:style>
  <w:style w:type="paragraph" w:styleId="Umschlagadresse">
    <w:name w:val="envelope address"/>
    <w:basedOn w:val="Standard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Besuchter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elleFarbig1">
    <w:name w:val="Table Colorful 1"/>
    <w:basedOn w:val="NormaleTabelle"/>
    <w:semiHidden/>
    <w:rsid w:val="007A33A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7A33A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7A33A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7A33A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7A33A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7A33A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semiHidden/>
    <w:rsid w:val="007A33A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ndesign">
    <w:name w:val="Table Theme"/>
    <w:basedOn w:val="NormaleTabelle"/>
    <w:semiHidden/>
    <w:rsid w:val="00B3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semiHidden/>
    <w:rsid w:val="002A1EC4"/>
    <w:rPr>
      <w:rFonts w:ascii="Arial" w:hAnsi="Arial"/>
      <w:sz w:val="18"/>
    </w:rPr>
  </w:style>
  <w:style w:type="character" w:styleId="Zeilennummer">
    <w:name w:val="line number"/>
    <w:semiHidden/>
    <w:rsid w:val="007A33A6"/>
    <w:rPr>
      <w:rFonts w:ascii="Arial" w:hAnsi="Arial"/>
      <w:sz w:val="22"/>
    </w:rPr>
  </w:style>
  <w:style w:type="paragraph" w:styleId="Funotentext">
    <w:name w:val="footnote text"/>
    <w:basedOn w:val="Standard"/>
    <w:semiHidden/>
    <w:rsid w:val="00D50946"/>
  </w:style>
  <w:style w:type="character" w:styleId="Funotenzeichen">
    <w:name w:val="footnote reference"/>
    <w:semiHidden/>
    <w:rsid w:val="00D50946"/>
    <w:rPr>
      <w:vertAlign w:val="superscript"/>
    </w:rPr>
  </w:style>
  <w:style w:type="paragraph" w:styleId="Kopfzeile">
    <w:name w:val="header"/>
    <w:basedOn w:val="Standard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uzeile">
    <w:name w:val="footer"/>
    <w:basedOn w:val="Standard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Nachrichtenkopf">
    <w:name w:val="Message Header"/>
    <w:basedOn w:val="Standard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rsid w:val="00B91D02"/>
    <w:rPr>
      <w:color w:val="595959" w:themeColor="text1" w:themeTint="A6"/>
      <w:szCs w:val="22"/>
    </w:rPr>
  </w:style>
  <w:style w:type="paragraph" w:styleId="Verzeichnis3">
    <w:name w:val="toc 3"/>
    <w:basedOn w:val="Standard"/>
    <w:next w:val="Standard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Standard"/>
    <w:rsid w:val="00B302A6"/>
    <w:pPr>
      <w:tabs>
        <w:tab w:val="left" w:pos="431"/>
      </w:tabs>
      <w:spacing w:after="120"/>
      <w:ind w:left="431" w:right="1440"/>
    </w:pPr>
  </w:style>
  <w:style w:type="paragraph" w:styleId="Fu-Endnotenberschrift">
    <w:name w:val="Note Heading"/>
    <w:basedOn w:val="Standard"/>
    <w:next w:val="Standard"/>
    <w:semiHidden/>
    <w:rsid w:val="002A1EC4"/>
  </w:style>
  <w:style w:type="paragraph" w:styleId="Datum">
    <w:name w:val="Date"/>
    <w:basedOn w:val="Standard"/>
    <w:next w:val="Standard"/>
    <w:semiHidden/>
    <w:rsid w:val="002A1EC4"/>
  </w:style>
  <w:style w:type="paragraph" w:styleId="Standardeinzug">
    <w:name w:val="Normal Indent"/>
    <w:basedOn w:val="Standard"/>
    <w:semiHidden/>
    <w:rsid w:val="002A1EC4"/>
    <w:pPr>
      <w:ind w:left="708"/>
    </w:pPr>
  </w:style>
  <w:style w:type="paragraph" w:styleId="Unterschrift">
    <w:name w:val="Signature"/>
    <w:basedOn w:val="Standard"/>
    <w:semiHidden/>
    <w:rsid w:val="002A1EC4"/>
    <w:pPr>
      <w:ind w:left="4252"/>
    </w:pPr>
  </w:style>
  <w:style w:type="paragraph" w:styleId="Untertitel">
    <w:name w:val="Subtitle"/>
    <w:basedOn w:val="Standard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Verzeichnis4">
    <w:name w:val="toc 4"/>
    <w:basedOn w:val="Standard"/>
    <w:next w:val="Standard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e2Zchn">
    <w:name w:val="Liste 2 Zchn"/>
    <w:link w:val="Liste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Zchn">
    <w:name w:val="Liste Zchn"/>
    <w:link w:val="Liste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e3Zchn">
    <w:name w:val="Liste 3 Zchn"/>
    <w:link w:val="Liste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Standard"/>
    <w:rsid w:val="00B302A6"/>
    <w:pPr>
      <w:jc w:val="both"/>
    </w:pPr>
  </w:style>
  <w:style w:type="paragraph" w:customStyle="1" w:styleId="Index">
    <w:name w:val="Index"/>
    <w:basedOn w:val="Standard"/>
    <w:next w:val="Standard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Standard"/>
    <w:rsid w:val="009C4459"/>
  </w:style>
  <w:style w:type="paragraph" w:styleId="NurText">
    <w:name w:val="Plain Text"/>
    <w:basedOn w:val="Standard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KeineListe"/>
    <w:semiHidden/>
    <w:rsid w:val="00BC1BA6"/>
    <w:pPr>
      <w:numPr>
        <w:numId w:val="14"/>
      </w:numPr>
    </w:pPr>
  </w:style>
  <w:style w:type="paragraph" w:customStyle="1" w:styleId="Code">
    <w:name w:val="Code"/>
    <w:basedOn w:val="berschrift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berschrift1Zchn">
    <w:name w:val="Überschrift 1 Zchn"/>
    <w:link w:val="berschrift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Standard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Standard"/>
    <w:rsid w:val="00482593"/>
    <w:rPr>
      <w:sz w:val="16"/>
    </w:rPr>
  </w:style>
  <w:style w:type="paragraph" w:customStyle="1" w:styleId="Versionsnummer">
    <w:name w:val="Versionsnummer"/>
    <w:basedOn w:val="Standard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Sprechblasentext">
    <w:name w:val="Balloon Text"/>
    <w:basedOn w:val="Standard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Standard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Standard"/>
    <w:rsid w:val="005029CC"/>
  </w:style>
  <w:style w:type="character" w:customStyle="1" w:styleId="berschrift2Zchn">
    <w:name w:val="Überschrift 2 Zchn"/>
    <w:link w:val="berschrift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enabsatz">
    <w:name w:val="List Paragraph"/>
    <w:basedOn w:val="Standard"/>
    <w:autoRedefine/>
    <w:uiPriority w:val="34"/>
    <w:qFormat/>
    <w:rsid w:val="00CB5A35"/>
    <w:pPr>
      <w:spacing w:line="360" w:lineRule="auto"/>
      <w:ind w:left="720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Standard"/>
    <w:qFormat/>
    <w:rsid w:val="00E91055"/>
    <w:rPr>
      <w:color w:val="A6A6A6" w:themeColor="background1" w:themeShade="A6"/>
    </w:rPr>
  </w:style>
  <w:style w:type="character" w:customStyle="1" w:styleId="KommentartextZchn">
    <w:name w:val="Kommentartext Zchn"/>
    <w:basedOn w:val="Absatz-Standardschriftart"/>
    <w:link w:val="Kommentartext"/>
    <w:rsid w:val="00781C91"/>
    <w:rPr>
      <w:rFonts w:ascii="Verdana" w:hAnsi="Verdana"/>
      <w:i/>
      <w:lang w:eastAsia="de-DE"/>
    </w:rPr>
  </w:style>
  <w:style w:type="character" w:styleId="Endnotenzeichen">
    <w:name w:val="endnote reference"/>
    <w:basedOn w:val="Absatz-Standardschriftart"/>
    <w:rsid w:val="00E62F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e\Dropbox\Diplomarbeit%205.AX%20-%20NetView\Planung\Meetings\pm_template_agenda_protokoll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354071-BFDB-4225-A2E8-AC6964BC6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pm_template_agenda_protokoll_v2.dotx</Template>
  <TotalTime>0</TotalTime>
  <Pages>2</Pages>
  <Words>227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M104</vt:lpstr>
      <vt:lpstr>M104</vt:lpstr>
    </vt:vector>
  </TitlesOfParts>
  <Company>Home</Company>
  <LinksUpToDate>false</LinksUpToDate>
  <CharactersWithSpaces>1655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M104</dc:title>
  <dc:creator>Sabine Schimpf</dc:creator>
  <cp:lastModifiedBy>Martin</cp:lastModifiedBy>
  <cp:revision>7</cp:revision>
  <cp:lastPrinted>2014-12-03T12:09:00Z</cp:lastPrinted>
  <dcterms:created xsi:type="dcterms:W3CDTF">2014-12-03T13:25:00Z</dcterms:created>
  <dcterms:modified xsi:type="dcterms:W3CDTF">2014-12-05T11:57:00Z</dcterms:modified>
</cp:coreProperties>
</file>